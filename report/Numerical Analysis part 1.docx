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12ED" w:rsidRDefault="00930356" w:rsidP="00930356">
      <w:pPr>
        <w:pStyle w:val="Title"/>
      </w:pPr>
      <w:r w:rsidRPr="00930356">
        <w:t>Numerical Analysis</w:t>
      </w:r>
      <w:r w:rsidR="00C92C41">
        <w:br/>
      </w:r>
      <w:r w:rsidRPr="00930356">
        <w:t>Assignment 1 - Part 1</w:t>
      </w:r>
    </w:p>
    <w:p w:rsidR="003312ED" w:rsidRDefault="005814CE" w:rsidP="005814CE">
      <w:pPr>
        <w:pStyle w:val="Subtitle"/>
      </w:pPr>
      <w:r>
        <w:t>14 May 2019</w:t>
      </w:r>
    </w:p>
    <w:p w:rsidR="003312ED" w:rsidRPr="005814CE" w:rsidRDefault="005814CE" w:rsidP="005814CE">
      <w:pPr>
        <w:pStyle w:val="Heading1"/>
      </w:pPr>
      <w:r w:rsidRPr="005814CE">
        <w:t>Flowchart</w:t>
      </w:r>
    </w:p>
    <w:p w:rsidR="003312ED" w:rsidRDefault="00FC7302" w:rsidP="00FC7302">
      <w:pPr>
        <w:pStyle w:val="Heading2"/>
      </w:pPr>
      <w:r w:rsidRPr="00FC7302">
        <w:t>Bisection</w:t>
      </w:r>
    </w:p>
    <w:tbl>
      <w:tblPr>
        <w:tblStyle w:val="TipTable"/>
        <w:tblW w:w="5000" w:type="pct"/>
        <w:tblLook w:val="04A0" w:firstRow="1" w:lastRow="0" w:firstColumn="1" w:lastColumn="0" w:noHBand="0" w:noVBand="1"/>
        <w:tblDescription w:val="Layout table"/>
      </w:tblPr>
      <w:tblGrid>
        <w:gridCol w:w="519"/>
        <w:gridCol w:w="8841"/>
      </w:tblGrid>
      <w:tr w:rsidR="005D4DC9" w:rsidTr="0086001C">
        <w:tc>
          <w:tcPr>
            <w:cnfStyle w:val="001000000000" w:firstRow="0" w:lastRow="0" w:firstColumn="1" w:lastColumn="0" w:oddVBand="0" w:evenVBand="0" w:oddHBand="0" w:evenHBand="0" w:firstRowFirstColumn="0" w:firstRowLastColumn="0" w:lastRowFirstColumn="0" w:lastRowLastColumn="0"/>
            <w:tcW w:w="308" w:type="pct"/>
          </w:tcPr>
          <w:p w:rsidR="005D4DC9" w:rsidRDefault="005D4DC9" w:rsidP="0086001C">
            <w:r>
              <w:rPr>
                <w:noProof/>
                <w:lang w:eastAsia="en-US"/>
              </w:rPr>
              <mc:AlternateContent>
                <mc:Choice Requires="wpg">
                  <w:drawing>
                    <wp:inline distT="0" distB="0" distL="0" distR="0" wp14:anchorId="7DEA1A0C" wp14:editId="79C14696">
                      <wp:extent cx="141605" cy="141605"/>
                      <wp:effectExtent l="0" t="0" r="0" b="0"/>
                      <wp:docPr id="19"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20" name="Rectangle 20"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21" name="Freeform 21"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xmlns:cx1="http://schemas.microsoft.com/office/drawing/2015/9/8/chartex" xmlns:w16se="http://schemas.microsoft.com/office/word/2015/wordml/symex" xmlns:w15="http://schemas.microsoft.com/office/word/2012/wordml" xmlns:cx="http://schemas.microsoft.com/office/drawing/2014/chartex">
                  <w:pict>
                    <v:group w14:anchorId="06789FA2"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">
                      <v:rect id="Rectangle 20" o:spid="_x0000_s1027" alt="Blue rectangle" style="position:absolute;width:141605;height:14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" fillcolor="#2e74b5 [2404]" stroked="f" strokeweight="0"/>
                      <v:shape id="Freeform 21" o:spid="_x0000_s1028" alt="Information icon" style="position:absolute;left:58420;top:22225;width:24765;height:97155;visibility:visible;mso-wrap-style:square;v-text-anchor:top" coordsize="54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5D4DC9" w:rsidRPr="006822BC" w:rsidRDefault="00517E20" w:rsidP="00517E20">
            <w:pPr>
              <w:pStyle w:val="TipText"/>
              <w:cnfStyle w:val="000000000000" w:firstRow="0" w:lastRow="0" w:firstColumn="0" w:lastColumn="0" w:oddVBand="0" w:evenVBand="0" w:oddHBand="0" w:evenHBand="0" w:firstRowFirstColumn="0" w:firstRowLastColumn="0" w:lastRowFirstColumn="0" w:lastRowLastColumn="0"/>
              <w:rPr>
                <w:sz w:val="20"/>
                <w:szCs w:val="22"/>
              </w:rPr>
            </w:pPr>
            <w:r w:rsidRPr="006822BC">
              <w:rPr>
                <w:sz w:val="20"/>
                <w:szCs w:val="22"/>
              </w:rPr>
              <w:t>Describe how bisection method works:</w:t>
            </w:r>
          </w:p>
          <w:p w:rsidR="005D4DC9" w:rsidRDefault="00714DCF" w:rsidP="00714DCF">
            <w:pPr>
              <w:pStyle w:val="TipText"/>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1A15357C" wp14:editId="51F77F83">
                  <wp:extent cx="5248275" cy="36858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691" t="19385" r="4328" b="1938"/>
                          <a:stretch/>
                        </pic:blipFill>
                        <pic:spPr bwMode="auto">
                          <a:xfrm>
                            <a:off x="0" y="0"/>
                            <a:ext cx="5252981" cy="3689116"/>
                          </a:xfrm>
                          <a:prstGeom prst="rect">
                            <a:avLst/>
                          </a:prstGeom>
                          <a:ln>
                            <a:noFill/>
                          </a:ln>
                          <a:extLst>
                            <a:ext uri="{53640926-AAD7-44D8-BBD7-CCE9431645EC}">
                              <a14:shadowObscured xmlns:a14="http://schemas.microsoft.com/office/drawing/2010/main"/>
                            </a:ext>
                          </a:extLst>
                        </pic:spPr>
                      </pic:pic>
                    </a:graphicData>
                  </a:graphic>
                </wp:inline>
              </w:drawing>
            </w:r>
          </w:p>
        </w:tc>
      </w:tr>
    </w:tbl>
    <w:p w:rsidR="00BB408F" w:rsidRDefault="00BB408F" w:rsidP="00BB408F"/>
    <w:p w:rsidR="00D06AC2" w:rsidRPr="000D25F3" w:rsidRDefault="00BB408F" w:rsidP="000D25F3">
      <w:pPr>
        <w:rPr>
          <w:b/>
          <w:bCs/>
          <w:sz w:val="24"/>
          <w:szCs w:val="24"/>
        </w:rPr>
      </w:pPr>
      <w:r w:rsidRPr="000D25F3">
        <w:rPr>
          <w:b/>
          <w:bCs/>
          <w:sz w:val="24"/>
          <w:szCs w:val="24"/>
        </w:rPr>
        <w:t xml:space="preserve">Analysis and conclusion for the behavior of </w:t>
      </w:r>
      <w:r w:rsidR="000D25F3">
        <w:rPr>
          <w:b/>
          <w:bCs/>
          <w:sz w:val="24"/>
          <w:szCs w:val="24"/>
        </w:rPr>
        <w:t>Bisection Method</w:t>
      </w:r>
      <w:r w:rsidRPr="000D25F3">
        <w:rPr>
          <w:b/>
          <w:bCs/>
          <w:sz w:val="24"/>
          <w:szCs w:val="24"/>
        </w:rPr>
        <w:t>:</w:t>
      </w:r>
    </w:p>
    <w:p w:rsidR="0012681F" w:rsidRPr="000D25F3" w:rsidRDefault="0012681F" w:rsidP="0012681F">
      <w:pPr>
        <w:pStyle w:val="ListBullet"/>
        <w:tabs>
          <w:tab w:val="num" w:pos="630"/>
        </w:tabs>
        <w:rPr>
          <w:sz w:val="24"/>
          <w:szCs w:val="24"/>
        </w:rPr>
      </w:pPr>
      <w:r w:rsidRPr="000D25F3">
        <w:rPr>
          <w:sz w:val="24"/>
          <w:szCs w:val="24"/>
        </w:rPr>
        <w:t xml:space="preserve">If xl and </w:t>
      </w:r>
      <w:proofErr w:type="spellStart"/>
      <w:r w:rsidRPr="000D25F3">
        <w:rPr>
          <w:sz w:val="24"/>
          <w:szCs w:val="24"/>
        </w:rPr>
        <w:t>xu</w:t>
      </w:r>
      <w:proofErr w:type="spellEnd"/>
      <w:r w:rsidRPr="000D25F3">
        <w:rPr>
          <w:sz w:val="24"/>
          <w:szCs w:val="24"/>
        </w:rPr>
        <w:t xml:space="preserve"> have an even numbers of roots in between then there is no bracketing.</w:t>
      </w:r>
    </w:p>
    <w:p w:rsidR="0012681F" w:rsidRDefault="0012681F" w:rsidP="0012681F">
      <w:pPr>
        <w:pStyle w:val="ListBullet"/>
        <w:numPr>
          <w:ilvl w:val="0"/>
          <w:numId w:val="0"/>
        </w:numPr>
        <w:ind w:left="378"/>
      </w:pPr>
      <w:r>
        <w:rPr>
          <w:noProof/>
          <w:lang w:eastAsia="en-US"/>
        </w:rPr>
        <w:lastRenderedPageBreak/>
        <w:drawing>
          <wp:inline distT="0" distB="0" distL="0" distR="0">
            <wp:extent cx="4810125" cy="3300790"/>
            <wp:effectExtent l="0" t="0" r="0" b="0"/>
            <wp:docPr id="10" name="Picture 10" descr="https://scontent.faly1-2.fna.fbcdn.net/v/t1.15752-9/60331772_420464432108007_8975575758432894976_n.png?_nc_cat=111&amp;_nc_ht=scontent.faly1-2.fna&amp;oh=d45221a59e4412fdd835ff5151460950&amp;oe=5D72AC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aly1-2.fna.fbcdn.net/v/t1.15752-9/60331772_420464432108007_8975575758432894976_n.png?_nc_cat=111&amp;_nc_ht=scontent.faly1-2.fna&amp;oh=d45221a59e4412fdd835ff5151460950&amp;oe=5D72AC7D"/>
                    <pic:cNvPicPr>
                      <a:picLocks noChangeAspect="1" noChangeArrowheads="1"/>
                    </pic:cNvPicPr>
                  </pic:nvPicPr>
                  <pic:blipFill rotWithShape="1">
                    <a:blip r:embed="rId9">
                      <a:extLst>
                        <a:ext uri="{28A0092B-C50C-407E-A947-70E740481C1C}">
                          <a14:useLocalDpi xmlns:a14="http://schemas.microsoft.com/office/drawing/2010/main" val="0"/>
                        </a:ext>
                      </a:extLst>
                    </a:blip>
                    <a:srcRect l="42789" t="3704" r="2564" b="29629"/>
                    <a:stretch/>
                  </pic:blipFill>
                  <pic:spPr bwMode="auto">
                    <a:xfrm>
                      <a:off x="0" y="0"/>
                      <a:ext cx="4827448" cy="3312677"/>
                    </a:xfrm>
                    <a:prstGeom prst="rect">
                      <a:avLst/>
                    </a:prstGeom>
                    <a:noFill/>
                    <a:ln>
                      <a:noFill/>
                    </a:ln>
                    <a:extLst>
                      <a:ext uri="{53640926-AAD7-44D8-BBD7-CCE9431645EC}">
                        <a14:shadowObscured xmlns:a14="http://schemas.microsoft.com/office/drawing/2010/main"/>
                      </a:ext>
                    </a:extLst>
                  </pic:spPr>
                </pic:pic>
              </a:graphicData>
            </a:graphic>
          </wp:inline>
        </w:drawing>
      </w:r>
    </w:p>
    <w:p w:rsidR="003312ED" w:rsidRPr="000F7B12" w:rsidRDefault="00D06AC2" w:rsidP="000F7B12">
      <w:pPr>
        <w:pStyle w:val="ListBullet"/>
        <w:tabs>
          <w:tab w:val="clear" w:pos="306"/>
          <w:tab w:val="num" w:pos="630"/>
        </w:tabs>
        <w:rPr>
          <w:sz w:val="24"/>
          <w:szCs w:val="24"/>
        </w:rPr>
      </w:pPr>
      <w:r w:rsidRPr="000F7B12">
        <w:rPr>
          <w:sz w:val="24"/>
          <w:szCs w:val="24"/>
        </w:rPr>
        <w:t>If they have an odd number of roots in between then there is bracketing.</w:t>
      </w:r>
    </w:p>
    <w:p w:rsidR="0012681F" w:rsidRDefault="0012681F" w:rsidP="0012681F">
      <w:pPr>
        <w:pStyle w:val="ListBullet"/>
        <w:numPr>
          <w:ilvl w:val="0"/>
          <w:numId w:val="0"/>
        </w:numPr>
        <w:ind w:left="378"/>
      </w:pPr>
      <w:r>
        <w:rPr>
          <w:noProof/>
          <w:lang w:eastAsia="en-US"/>
        </w:rPr>
        <w:drawing>
          <wp:inline distT="0" distB="0" distL="0" distR="0">
            <wp:extent cx="4864761" cy="3305175"/>
            <wp:effectExtent l="0" t="0" r="0" b="0"/>
            <wp:docPr id="4" name="Picture 4" descr="https://scontent.faly1-2.fna.fbcdn.net/v/t1.15752-9/60099283_378759146066984_1537648409941377024_n.png?_nc_cat=106&amp;_nc_ht=scontent.faly1-2.fna&amp;oh=6b1f799fd5f0d3e6b69ab322d7a13be9&amp;oe=5D5FCE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aly1-2.fna.fbcdn.net/v/t1.15752-9/60099283_378759146066984_1537648409941377024_n.png?_nc_cat=106&amp;_nc_ht=scontent.faly1-2.fna&amp;oh=6b1f799fd5f0d3e6b69ab322d7a13be9&amp;oe=5D5FCE0D"/>
                    <pic:cNvPicPr>
                      <a:picLocks noChangeAspect="1" noChangeArrowheads="1"/>
                    </pic:cNvPicPr>
                  </pic:nvPicPr>
                  <pic:blipFill rotWithShape="1">
                    <a:blip r:embed="rId10">
                      <a:extLst>
                        <a:ext uri="{28A0092B-C50C-407E-A947-70E740481C1C}">
                          <a14:useLocalDpi xmlns:a14="http://schemas.microsoft.com/office/drawing/2010/main" val="0"/>
                        </a:ext>
                      </a:extLst>
                    </a:blip>
                    <a:srcRect l="43108" t="3989" r="2404" b="30199"/>
                    <a:stretch/>
                  </pic:blipFill>
                  <pic:spPr bwMode="auto">
                    <a:xfrm>
                      <a:off x="0" y="0"/>
                      <a:ext cx="4872105" cy="3310165"/>
                    </a:xfrm>
                    <a:prstGeom prst="rect">
                      <a:avLst/>
                    </a:prstGeom>
                    <a:noFill/>
                    <a:ln>
                      <a:noFill/>
                    </a:ln>
                    <a:extLst>
                      <a:ext uri="{53640926-AAD7-44D8-BBD7-CCE9431645EC}">
                        <a14:shadowObscured xmlns:a14="http://schemas.microsoft.com/office/drawing/2010/main"/>
                      </a:ext>
                    </a:extLst>
                  </pic:spPr>
                </pic:pic>
              </a:graphicData>
            </a:graphic>
          </wp:inline>
        </w:drawing>
      </w:r>
    </w:p>
    <w:p w:rsidR="003312ED" w:rsidRDefault="00FC7302" w:rsidP="00FC7302">
      <w:pPr>
        <w:pStyle w:val="Heading2"/>
      </w:pPr>
      <w:r w:rsidRPr="00FC7302">
        <w:t>False-position</w:t>
      </w:r>
    </w:p>
    <w:tbl>
      <w:tblPr>
        <w:tblStyle w:val="TipTable"/>
        <w:tblW w:w="5000" w:type="pct"/>
        <w:tblLook w:val="04A0" w:firstRow="1" w:lastRow="0" w:firstColumn="1" w:lastColumn="0" w:noHBand="0" w:noVBand="1"/>
        <w:tblDescription w:val="Layout table"/>
      </w:tblPr>
      <w:tblGrid>
        <w:gridCol w:w="577"/>
        <w:gridCol w:w="8783"/>
      </w:tblGrid>
      <w:tr w:rsidR="005D4DC9" w:rsidTr="0086001C">
        <w:tc>
          <w:tcPr>
            <w:cnfStyle w:val="001000000000" w:firstRow="0" w:lastRow="0" w:firstColumn="1" w:lastColumn="0" w:oddVBand="0" w:evenVBand="0" w:oddHBand="0" w:evenHBand="0" w:firstRowFirstColumn="0" w:firstRowLastColumn="0" w:lastRowFirstColumn="0" w:lastRowLastColumn="0"/>
            <w:tcW w:w="308" w:type="pct"/>
          </w:tcPr>
          <w:p w:rsidR="005D4DC9" w:rsidRDefault="005D4DC9" w:rsidP="0086001C">
            <w:r>
              <w:rPr>
                <w:noProof/>
                <w:lang w:eastAsia="en-US"/>
              </w:rPr>
              <mc:AlternateContent>
                <mc:Choice Requires="wpg">
                  <w:drawing>
                    <wp:inline distT="0" distB="0" distL="0" distR="0" wp14:anchorId="7FE766D6" wp14:editId="3D69D3DC">
                      <wp:extent cx="141605" cy="141605"/>
                      <wp:effectExtent l="0" t="0" r="0" b="0"/>
                      <wp:docPr id="35"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36" name="Rectangle 36"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37" name="Freeform 37"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xmlns:cx1="http://schemas.microsoft.com/office/drawing/2015/9/8/chartex" xmlns:w16se="http://schemas.microsoft.com/office/word/2015/wordml/symex" xmlns:w15="http://schemas.microsoft.com/office/word/2012/wordml" xmlns:cx="http://schemas.microsoft.com/office/drawing/2014/chartex">
                  <w:pict>
                    <v:group w14:anchorId="226EF7B4"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">
                      <v:rect id="Rectangle 36" o:spid="_x0000_s1027" alt="Blue rectangle" style="position:absolute;width:141605;height:14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" fillcolor="#2e74b5 [2404]" stroked="f" strokeweight="0"/>
                      <v:shape id="Freeform 37" o:spid="_x0000_s1028" alt="Information icon" style="position:absolute;left:58420;top:22225;width:24765;height:97155;visibility:visible;mso-wrap-style:square;v-text-anchor:top" coordsize="54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5D4DC9" w:rsidRDefault="00517E20" w:rsidP="00517E20">
            <w:pPr>
              <w:pStyle w:val="TipText"/>
              <w:cnfStyle w:val="000000000000" w:firstRow="0" w:lastRow="0" w:firstColumn="0" w:lastColumn="0" w:oddVBand="0" w:evenVBand="0" w:oddHBand="0" w:evenHBand="0" w:firstRowFirstColumn="0" w:firstRowLastColumn="0" w:lastRowFirstColumn="0" w:lastRowLastColumn="0"/>
            </w:pPr>
            <w:r w:rsidRPr="000F7B12">
              <w:rPr>
                <w:sz w:val="20"/>
                <w:szCs w:val="22"/>
              </w:rPr>
              <w:t>Describe how False-position method works:</w:t>
            </w:r>
            <w:r w:rsidR="008D6D77" w:rsidRPr="000F7B12">
              <w:rPr>
                <w:sz w:val="20"/>
                <w:szCs w:val="22"/>
              </w:rPr>
              <w:t xml:space="preserve">  </w:t>
            </w:r>
            <w:r w:rsidR="00714DCF">
              <w:rPr>
                <w:noProof/>
                <w:lang w:eastAsia="en-US"/>
              </w:rPr>
              <w:lastRenderedPageBreak/>
              <w:drawing>
                <wp:inline distT="0" distB="0" distL="0" distR="0" wp14:anchorId="3645FF96" wp14:editId="052531B7">
                  <wp:extent cx="5162550" cy="440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775" t="8267" r="6090" b="1938"/>
                          <a:stretch/>
                        </pic:blipFill>
                        <pic:spPr bwMode="auto">
                          <a:xfrm>
                            <a:off x="0" y="0"/>
                            <a:ext cx="5169121" cy="4412664"/>
                          </a:xfrm>
                          <a:prstGeom prst="rect">
                            <a:avLst/>
                          </a:prstGeom>
                          <a:ln>
                            <a:noFill/>
                          </a:ln>
                          <a:extLst>
                            <a:ext uri="{53640926-AAD7-44D8-BBD7-CCE9431645EC}">
                              <a14:shadowObscured xmlns:a14="http://schemas.microsoft.com/office/drawing/2010/main"/>
                            </a:ext>
                          </a:extLst>
                        </pic:spPr>
                      </pic:pic>
                    </a:graphicData>
                  </a:graphic>
                </wp:inline>
              </w:drawing>
            </w:r>
          </w:p>
        </w:tc>
      </w:tr>
    </w:tbl>
    <w:p w:rsidR="003312ED" w:rsidRDefault="003312ED"/>
    <w:p w:rsidR="00BB408F" w:rsidRPr="000F7B12" w:rsidRDefault="00BB408F" w:rsidP="000F7B12">
      <w:pPr>
        <w:rPr>
          <w:b/>
          <w:bCs/>
          <w:sz w:val="24"/>
          <w:szCs w:val="24"/>
        </w:rPr>
      </w:pPr>
      <w:r w:rsidRPr="000F7B12">
        <w:rPr>
          <w:b/>
          <w:bCs/>
          <w:sz w:val="24"/>
          <w:szCs w:val="24"/>
        </w:rPr>
        <w:t xml:space="preserve">Analysis and conclusion for the behavior of </w:t>
      </w:r>
      <w:r w:rsidR="000F7B12">
        <w:rPr>
          <w:b/>
          <w:bCs/>
          <w:sz w:val="24"/>
          <w:szCs w:val="24"/>
        </w:rPr>
        <w:t>False Position</w:t>
      </w:r>
      <w:r w:rsidRPr="000F7B12">
        <w:rPr>
          <w:b/>
          <w:bCs/>
          <w:sz w:val="24"/>
          <w:szCs w:val="24"/>
        </w:rPr>
        <w:t>:</w:t>
      </w:r>
    </w:p>
    <w:p w:rsidR="00D06AC2" w:rsidRPr="000F7B12" w:rsidRDefault="00D06AC2" w:rsidP="00D06AC2">
      <w:pPr>
        <w:pStyle w:val="ListBullet"/>
        <w:rPr>
          <w:sz w:val="24"/>
          <w:szCs w:val="24"/>
        </w:rPr>
      </w:pPr>
      <w:r w:rsidRPr="000F7B12">
        <w:rPr>
          <w:sz w:val="24"/>
          <w:szCs w:val="24"/>
        </w:rPr>
        <w:t xml:space="preserve">If xl and </w:t>
      </w:r>
      <w:proofErr w:type="spellStart"/>
      <w:r w:rsidRPr="000F7B12">
        <w:rPr>
          <w:sz w:val="24"/>
          <w:szCs w:val="24"/>
        </w:rPr>
        <w:t>xu</w:t>
      </w:r>
      <w:proofErr w:type="spellEnd"/>
      <w:r w:rsidRPr="000F7B12">
        <w:rPr>
          <w:sz w:val="24"/>
          <w:szCs w:val="24"/>
        </w:rPr>
        <w:t xml:space="preserve"> have an even numbers of roots in between then there is no bracketing.</w:t>
      </w:r>
    </w:p>
    <w:p w:rsidR="00BB408F" w:rsidRDefault="00D06AC2" w:rsidP="00D06AC2">
      <w:pPr>
        <w:pStyle w:val="ListBullet"/>
      </w:pPr>
      <w:r w:rsidRPr="000F7B12">
        <w:rPr>
          <w:sz w:val="24"/>
          <w:szCs w:val="24"/>
        </w:rPr>
        <w:t>If they have an odd number of roots in between then there is bracketing.</w:t>
      </w:r>
    </w:p>
    <w:p w:rsidR="003312ED" w:rsidRDefault="00FC7302" w:rsidP="00FC7302">
      <w:pPr>
        <w:pStyle w:val="Heading2"/>
      </w:pPr>
      <w:r w:rsidRPr="00FC7302">
        <w:t>Fixed point</w:t>
      </w:r>
    </w:p>
    <w:tbl>
      <w:tblPr>
        <w:tblStyle w:val="TipTable"/>
        <w:tblW w:w="5000" w:type="pct"/>
        <w:tblLook w:val="04A0" w:firstRow="1" w:lastRow="0" w:firstColumn="1" w:lastColumn="0" w:noHBand="0" w:noVBand="1"/>
        <w:tblDescription w:val="Layout table"/>
      </w:tblPr>
      <w:tblGrid>
        <w:gridCol w:w="231"/>
        <w:gridCol w:w="9129"/>
      </w:tblGrid>
      <w:tr w:rsidR="005D4DC9" w:rsidTr="0086001C">
        <w:tc>
          <w:tcPr>
            <w:cnfStyle w:val="001000000000" w:firstRow="0" w:lastRow="0" w:firstColumn="1" w:lastColumn="0" w:oddVBand="0" w:evenVBand="0" w:oddHBand="0" w:evenHBand="0" w:firstRowFirstColumn="0" w:firstRowLastColumn="0" w:lastRowFirstColumn="0" w:lastRowLastColumn="0"/>
            <w:tcW w:w="308" w:type="pct"/>
          </w:tcPr>
          <w:p w:rsidR="005D4DC9" w:rsidRDefault="005D4DC9" w:rsidP="0086001C">
            <w:r>
              <w:rPr>
                <w:noProof/>
                <w:lang w:eastAsia="en-US"/>
              </w:rPr>
              <mc:AlternateContent>
                <mc:Choice Requires="wpg">
                  <w:drawing>
                    <wp:inline distT="0" distB="0" distL="0" distR="0" wp14:anchorId="7AABCA2E" wp14:editId="5A0C9207">
                      <wp:extent cx="141605" cy="141605"/>
                      <wp:effectExtent l="0" t="0" r="0" b="0"/>
                      <wp:docPr id="16"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17" name="Rectangle 17"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18" name="Freeform 18"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xmlns:cx1="http://schemas.microsoft.com/office/drawing/2015/9/8/chartex" xmlns:w16se="http://schemas.microsoft.com/office/word/2015/wordml/symex" xmlns:w15="http://schemas.microsoft.com/office/word/2012/wordml" xmlns:cx="http://schemas.microsoft.com/office/drawing/2014/chartex">
                  <w:pict>
                    <v:group w14:anchorId="7802F918"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">
                      <v:rect id="Rectangle 17" o:spid="_x0000_s1027" alt="Blue rectangle" style="position:absolute;width:141605;height:14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" fillcolor="#2e74b5 [2404]" stroked="f" strokeweight="0"/>
                      <v:shape id="Freeform 18" o:spid="_x0000_s1028" alt="Information icon" style="position:absolute;left:58420;top:22225;width:24765;height:97155;visibility:visible;mso-wrap-style:square;v-text-anchor:top" coordsize="54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5D4DC9" w:rsidRPr="000F7B12" w:rsidRDefault="00517E20" w:rsidP="00517E20">
            <w:pPr>
              <w:pStyle w:val="TipText"/>
              <w:cnfStyle w:val="000000000000" w:firstRow="0" w:lastRow="0" w:firstColumn="0" w:lastColumn="0" w:oddVBand="0" w:evenVBand="0" w:oddHBand="0" w:evenHBand="0" w:firstRowFirstColumn="0" w:firstRowLastColumn="0" w:lastRowFirstColumn="0" w:lastRowLastColumn="0"/>
              <w:rPr>
                <w:sz w:val="20"/>
                <w:szCs w:val="22"/>
              </w:rPr>
            </w:pPr>
            <w:r w:rsidRPr="000F7B12">
              <w:rPr>
                <w:sz w:val="20"/>
                <w:szCs w:val="22"/>
              </w:rPr>
              <w:t xml:space="preserve">Describe how Fixed point method works:  </w:t>
            </w:r>
          </w:p>
          <w:p w:rsidR="00102D5A" w:rsidRDefault="00102D5A" w:rsidP="008D5E06">
            <w:pPr>
              <w:pStyle w:val="TipText"/>
              <w:cnfStyle w:val="000000000000" w:firstRow="0" w:lastRow="0" w:firstColumn="0" w:lastColumn="0" w:oddVBand="0" w:evenVBand="0" w:oddHBand="0" w:evenHBand="0" w:firstRowFirstColumn="0" w:firstRowLastColumn="0" w:lastRowFirstColumn="0" w:lastRowLastColumn="0"/>
            </w:pPr>
            <w:r>
              <w:rPr>
                <w:noProof/>
                <w:lang w:eastAsia="en-US"/>
              </w:rPr>
              <w:lastRenderedPageBreak/>
              <w:drawing>
                <wp:inline distT="0" distB="0" distL="0" distR="0" wp14:anchorId="09ACA12E" wp14:editId="1556DC11">
                  <wp:extent cx="5431407" cy="417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808" t="7696" r="3846" b="1653"/>
                          <a:stretch/>
                        </pic:blipFill>
                        <pic:spPr bwMode="auto">
                          <a:xfrm>
                            <a:off x="0" y="0"/>
                            <a:ext cx="5442298" cy="4180316"/>
                          </a:xfrm>
                          <a:prstGeom prst="rect">
                            <a:avLst/>
                          </a:prstGeom>
                          <a:ln>
                            <a:noFill/>
                          </a:ln>
                          <a:extLst>
                            <a:ext uri="{53640926-AAD7-44D8-BBD7-CCE9431645EC}">
                              <a14:shadowObscured xmlns:a14="http://schemas.microsoft.com/office/drawing/2010/main"/>
                            </a:ext>
                          </a:extLst>
                        </pic:spPr>
                      </pic:pic>
                    </a:graphicData>
                  </a:graphic>
                </wp:inline>
              </w:drawing>
            </w:r>
          </w:p>
        </w:tc>
      </w:tr>
    </w:tbl>
    <w:p w:rsidR="003312ED" w:rsidRDefault="003312ED"/>
    <w:p w:rsidR="003312ED" w:rsidRPr="000F7B12" w:rsidRDefault="00BB408F" w:rsidP="000F7B12">
      <w:pPr>
        <w:rPr>
          <w:b/>
          <w:bCs/>
          <w:sz w:val="24"/>
          <w:szCs w:val="24"/>
        </w:rPr>
      </w:pPr>
      <w:r w:rsidRPr="000F7B12">
        <w:rPr>
          <w:b/>
          <w:bCs/>
          <w:sz w:val="24"/>
          <w:szCs w:val="24"/>
        </w:rPr>
        <w:t xml:space="preserve">Analysis and conclusion for the behavior of </w:t>
      </w:r>
      <w:proofErr w:type="spellStart"/>
      <w:r w:rsidR="000F7B12">
        <w:rPr>
          <w:b/>
          <w:bCs/>
          <w:sz w:val="24"/>
          <w:szCs w:val="24"/>
        </w:rPr>
        <w:t>Fixed_Point</w:t>
      </w:r>
      <w:proofErr w:type="spellEnd"/>
      <w:r w:rsidRPr="000F7B12">
        <w:rPr>
          <w:b/>
          <w:bCs/>
          <w:sz w:val="24"/>
          <w:szCs w:val="24"/>
        </w:rPr>
        <w:t>:</w:t>
      </w:r>
    </w:p>
    <w:p w:rsidR="003312ED" w:rsidRPr="000F7B12" w:rsidRDefault="00D06AC2" w:rsidP="00AD4F87">
      <w:pPr>
        <w:pStyle w:val="ListBullet"/>
        <w:rPr>
          <w:sz w:val="24"/>
          <w:szCs w:val="24"/>
        </w:rPr>
      </w:pPr>
      <w:r w:rsidRPr="000F7B12">
        <w:rPr>
          <w:sz w:val="24"/>
          <w:szCs w:val="24"/>
        </w:rPr>
        <w:t>If the</w:t>
      </w:r>
      <w:r w:rsidR="00AD4F87" w:rsidRPr="000F7B12">
        <w:rPr>
          <w:sz w:val="24"/>
          <w:szCs w:val="24"/>
        </w:rPr>
        <w:t xml:space="preserve"> absolute of</w:t>
      </w:r>
      <w:r w:rsidRPr="000F7B12">
        <w:rPr>
          <w:sz w:val="24"/>
          <w:szCs w:val="24"/>
        </w:rPr>
        <w:t xml:space="preserve"> differentiation of function g at x = x0 is </w:t>
      </w:r>
      <w:r w:rsidR="00AD4F87" w:rsidRPr="000F7B12">
        <w:rPr>
          <w:sz w:val="24"/>
          <w:szCs w:val="24"/>
        </w:rPr>
        <w:t>smaller than 1 then function converge.</w:t>
      </w:r>
      <w:r w:rsidRPr="000F7B12">
        <w:rPr>
          <w:sz w:val="24"/>
          <w:szCs w:val="24"/>
        </w:rPr>
        <w:t xml:space="preserve"> </w:t>
      </w:r>
    </w:p>
    <w:p w:rsidR="00AD4F87" w:rsidRPr="000F7B12" w:rsidRDefault="00AD4F87" w:rsidP="00AD4F87">
      <w:pPr>
        <w:pStyle w:val="ListBullet"/>
        <w:rPr>
          <w:sz w:val="24"/>
          <w:szCs w:val="24"/>
        </w:rPr>
      </w:pPr>
      <w:r w:rsidRPr="000F7B12">
        <w:rPr>
          <w:sz w:val="24"/>
          <w:szCs w:val="24"/>
        </w:rPr>
        <w:t xml:space="preserve">If the absolute of differentiation of function g at x = x0 is bigger than 1 then function diverge. </w:t>
      </w:r>
    </w:p>
    <w:p w:rsidR="003312ED" w:rsidRPr="000F7B12" w:rsidRDefault="003312ED" w:rsidP="000F7B12">
      <w:pPr>
        <w:pStyle w:val="ListBullet"/>
        <w:numPr>
          <w:ilvl w:val="0"/>
          <w:numId w:val="0"/>
        </w:numPr>
        <w:ind w:left="378" w:hanging="288"/>
        <w:rPr>
          <w:sz w:val="24"/>
          <w:szCs w:val="24"/>
        </w:rPr>
      </w:pPr>
    </w:p>
    <w:p w:rsidR="003312ED" w:rsidRDefault="00FC7302" w:rsidP="00FC7302">
      <w:pPr>
        <w:pStyle w:val="Heading2"/>
      </w:pPr>
      <w:r w:rsidRPr="00FC7302">
        <w:t>Newton-Raphson</w:t>
      </w:r>
    </w:p>
    <w:tbl>
      <w:tblPr>
        <w:tblStyle w:val="TipTable"/>
        <w:tblW w:w="5000" w:type="pct"/>
        <w:tblLook w:val="04A0" w:firstRow="1" w:lastRow="0" w:firstColumn="1" w:lastColumn="0" w:noHBand="0" w:noVBand="1"/>
        <w:tblDescription w:val="Layout table"/>
      </w:tblPr>
      <w:tblGrid>
        <w:gridCol w:w="577"/>
        <w:gridCol w:w="8783"/>
      </w:tblGrid>
      <w:tr w:rsidR="005D4DC9" w:rsidTr="0086001C">
        <w:tc>
          <w:tcPr>
            <w:cnfStyle w:val="001000000000" w:firstRow="0" w:lastRow="0" w:firstColumn="1" w:lastColumn="0" w:oddVBand="0" w:evenVBand="0" w:oddHBand="0" w:evenHBand="0" w:firstRowFirstColumn="0" w:firstRowLastColumn="0" w:lastRowFirstColumn="0" w:lastRowLastColumn="0"/>
            <w:tcW w:w="308" w:type="pct"/>
          </w:tcPr>
          <w:p w:rsidR="005D4DC9" w:rsidRDefault="005D4DC9" w:rsidP="0086001C">
            <w:r>
              <w:rPr>
                <w:noProof/>
                <w:lang w:eastAsia="en-US"/>
              </w:rPr>
              <mc:AlternateContent>
                <mc:Choice Requires="wpg">
                  <w:drawing>
                    <wp:inline distT="0" distB="0" distL="0" distR="0" wp14:anchorId="65865D68" wp14:editId="0A20C2E5">
                      <wp:extent cx="141605" cy="141605"/>
                      <wp:effectExtent l="0" t="0" r="0" b="0"/>
                      <wp:docPr id="56"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57" name="Rectangle 57"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58" name="Freeform 58"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xmlns:cx1="http://schemas.microsoft.com/office/drawing/2015/9/8/chartex" xmlns:w16se="http://schemas.microsoft.com/office/word/2015/wordml/symex" xmlns:w15="http://schemas.microsoft.com/office/word/2012/wordml" xmlns:cx="http://schemas.microsoft.com/office/drawing/2014/chartex">
                  <w:pict>
                    <v:group w14:anchorId="243FE8D5"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">
                      <v:rect id="Rectangle 57" o:spid="_x0000_s1027" alt="Blue rectangle" style="position:absolute;width:141605;height:14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" fillcolor="#2e74b5 [2404]" stroked="f" strokeweight="0"/>
                      <v:shape id="Freeform 58" o:spid="_x0000_s1028" alt="Information icon" style="position:absolute;left:58420;top:22225;width:24765;height:97155;visibility:visible;mso-wrap-style:square;v-text-anchor:top" coordsize="54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5D4DC9" w:rsidRPr="000F7B12" w:rsidRDefault="00517E20" w:rsidP="00517E20">
            <w:pPr>
              <w:pStyle w:val="TipText"/>
              <w:cnfStyle w:val="000000000000" w:firstRow="0" w:lastRow="0" w:firstColumn="0" w:lastColumn="0" w:oddVBand="0" w:evenVBand="0" w:oddHBand="0" w:evenHBand="0" w:firstRowFirstColumn="0" w:firstRowLastColumn="0" w:lastRowFirstColumn="0" w:lastRowLastColumn="0"/>
              <w:rPr>
                <w:sz w:val="20"/>
                <w:szCs w:val="22"/>
              </w:rPr>
            </w:pPr>
            <w:r w:rsidRPr="000F7B12">
              <w:rPr>
                <w:sz w:val="20"/>
                <w:szCs w:val="22"/>
              </w:rPr>
              <w:t xml:space="preserve">Describe how Newton Raphson method works:  </w:t>
            </w:r>
          </w:p>
          <w:p w:rsidR="006D52CD" w:rsidRPr="000F7B12" w:rsidRDefault="006D52CD" w:rsidP="00517E20">
            <w:pPr>
              <w:pStyle w:val="TipText"/>
              <w:cnfStyle w:val="000000000000" w:firstRow="0" w:lastRow="0" w:firstColumn="0" w:lastColumn="0" w:oddVBand="0" w:evenVBand="0" w:oddHBand="0" w:evenHBand="0" w:firstRowFirstColumn="0" w:firstRowLastColumn="0" w:lastRowFirstColumn="0" w:lastRowLastColumn="0"/>
              <w:rPr>
                <w:sz w:val="20"/>
                <w:szCs w:val="22"/>
              </w:rPr>
            </w:pPr>
            <w:r w:rsidRPr="000F7B12">
              <w:rPr>
                <w:noProof/>
                <w:sz w:val="20"/>
                <w:szCs w:val="22"/>
                <w:lang w:eastAsia="en-US"/>
              </w:rPr>
              <w:lastRenderedPageBreak/>
              <w:drawing>
                <wp:inline distT="0" distB="0" distL="0" distR="0" wp14:anchorId="7A17F77D" wp14:editId="77CF1F0A">
                  <wp:extent cx="4581525" cy="553600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141" t="7696" r="19551" b="1369"/>
                          <a:stretch/>
                        </pic:blipFill>
                        <pic:spPr bwMode="auto">
                          <a:xfrm>
                            <a:off x="0" y="0"/>
                            <a:ext cx="4586244" cy="5541711"/>
                          </a:xfrm>
                          <a:prstGeom prst="rect">
                            <a:avLst/>
                          </a:prstGeom>
                          <a:ln>
                            <a:noFill/>
                          </a:ln>
                          <a:extLst>
                            <a:ext uri="{53640926-AAD7-44D8-BBD7-CCE9431645EC}">
                              <a14:shadowObscured xmlns:a14="http://schemas.microsoft.com/office/drawing/2010/main"/>
                            </a:ext>
                          </a:extLst>
                        </pic:spPr>
                      </pic:pic>
                    </a:graphicData>
                  </a:graphic>
                </wp:inline>
              </w:drawing>
            </w:r>
          </w:p>
        </w:tc>
      </w:tr>
    </w:tbl>
    <w:p w:rsidR="003312ED" w:rsidRDefault="003312ED"/>
    <w:p w:rsidR="00BB408F" w:rsidRPr="000F7B12" w:rsidRDefault="00BB408F" w:rsidP="000F7B12">
      <w:pPr>
        <w:rPr>
          <w:b/>
          <w:bCs/>
          <w:sz w:val="24"/>
          <w:szCs w:val="24"/>
        </w:rPr>
      </w:pPr>
      <w:r w:rsidRPr="000F7B12">
        <w:rPr>
          <w:b/>
          <w:bCs/>
          <w:sz w:val="24"/>
          <w:szCs w:val="24"/>
        </w:rPr>
        <w:t xml:space="preserve">Analysis and conclusion for the behavior of </w:t>
      </w:r>
      <w:r w:rsidR="000F7B12" w:rsidRPr="000F7B12">
        <w:rPr>
          <w:b/>
          <w:bCs/>
          <w:sz w:val="24"/>
          <w:szCs w:val="24"/>
        </w:rPr>
        <w:t>Newton Raphson</w:t>
      </w:r>
      <w:r w:rsidRPr="000F7B12">
        <w:rPr>
          <w:b/>
          <w:bCs/>
          <w:sz w:val="24"/>
          <w:szCs w:val="24"/>
        </w:rPr>
        <w:t>:</w:t>
      </w:r>
    </w:p>
    <w:p w:rsidR="00BB408F" w:rsidRPr="000F7B12" w:rsidRDefault="00AD4F87" w:rsidP="00AD4F87">
      <w:pPr>
        <w:pStyle w:val="ListBullet"/>
        <w:rPr>
          <w:sz w:val="24"/>
          <w:szCs w:val="24"/>
        </w:rPr>
      </w:pPr>
      <w:r w:rsidRPr="000F7B12">
        <w:rPr>
          <w:sz w:val="24"/>
          <w:szCs w:val="24"/>
        </w:rPr>
        <w:t xml:space="preserve">If the differentiation of function at x = x0 is equal to 0 then it can’t get the root.  </w:t>
      </w:r>
    </w:p>
    <w:p w:rsidR="00BB408F" w:rsidRPr="000F7B12" w:rsidRDefault="00AD4F87" w:rsidP="00AD4F87">
      <w:pPr>
        <w:pStyle w:val="ListBullet"/>
        <w:rPr>
          <w:sz w:val="24"/>
          <w:szCs w:val="24"/>
        </w:rPr>
      </w:pPr>
      <w:r w:rsidRPr="000F7B12">
        <w:rPr>
          <w:sz w:val="24"/>
          <w:szCs w:val="24"/>
        </w:rPr>
        <w:t>If the differentiation of function at x = x0 is not equal to 0 then it can get the root.</w:t>
      </w:r>
    </w:p>
    <w:p w:rsidR="003312ED" w:rsidRDefault="00FC7302" w:rsidP="00FC7302">
      <w:pPr>
        <w:pStyle w:val="Heading2"/>
      </w:pPr>
      <w:r w:rsidRPr="00FC7302">
        <w:t>Secant</w:t>
      </w:r>
    </w:p>
    <w:tbl>
      <w:tblPr>
        <w:tblStyle w:val="TipTable"/>
        <w:tblW w:w="5000" w:type="pct"/>
        <w:tblLook w:val="04A0" w:firstRow="1" w:lastRow="0" w:firstColumn="1" w:lastColumn="0" w:noHBand="0" w:noVBand="1"/>
        <w:tblDescription w:val="Layout table"/>
      </w:tblPr>
      <w:tblGrid>
        <w:gridCol w:w="577"/>
        <w:gridCol w:w="8783"/>
      </w:tblGrid>
      <w:tr w:rsidR="005D4DC9" w:rsidTr="0086001C">
        <w:tc>
          <w:tcPr>
            <w:cnfStyle w:val="001000000000" w:firstRow="0" w:lastRow="0" w:firstColumn="1" w:lastColumn="0" w:oddVBand="0" w:evenVBand="0" w:oddHBand="0" w:evenHBand="0" w:firstRowFirstColumn="0" w:firstRowLastColumn="0" w:lastRowFirstColumn="0" w:lastRowLastColumn="0"/>
            <w:tcW w:w="308" w:type="pct"/>
          </w:tcPr>
          <w:p w:rsidR="005D4DC9" w:rsidRDefault="005D4DC9" w:rsidP="0086001C">
            <w:r>
              <w:rPr>
                <w:noProof/>
                <w:lang w:eastAsia="en-US"/>
              </w:rPr>
              <mc:AlternateContent>
                <mc:Choice Requires="wpg">
                  <w:drawing>
                    <wp:inline distT="0" distB="0" distL="0" distR="0" wp14:anchorId="3624E8D1" wp14:editId="0FA9ABE2">
                      <wp:extent cx="141605" cy="141605"/>
                      <wp:effectExtent l="0" t="0" r="0" b="0"/>
                      <wp:docPr id="59"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60" name="Rectangle 60"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61" name="Freeform 61"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xmlns:cx1="http://schemas.microsoft.com/office/drawing/2015/9/8/chartex" xmlns:w16se="http://schemas.microsoft.com/office/word/2015/wordml/symex" xmlns:w15="http://schemas.microsoft.com/office/word/2012/wordml" xmlns:cx="http://schemas.microsoft.com/office/drawing/2014/chartex">
                  <w:pict>
                    <v:group w14:anchorId="0337B60A"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">
                      <v:rect id="Rectangle 60" o:spid="_x0000_s1027" alt="Blue rectangle" style="position:absolute;width:141605;height:14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" fillcolor="#2e74b5 [2404]" stroked="f" strokeweight="0"/>
                      <v:shape id="Freeform 61" o:spid="_x0000_s1028" alt="Information icon" style="position:absolute;left:58420;top:22225;width:24765;height:97155;visibility:visible;mso-wrap-style:square;v-text-anchor:top" coordsize="54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5D4DC9" w:rsidRPr="000F7B12" w:rsidRDefault="00517E20" w:rsidP="00517E20">
            <w:pPr>
              <w:pStyle w:val="TipText"/>
              <w:cnfStyle w:val="000000000000" w:firstRow="0" w:lastRow="0" w:firstColumn="0" w:lastColumn="0" w:oddVBand="0" w:evenVBand="0" w:oddHBand="0" w:evenHBand="0" w:firstRowFirstColumn="0" w:firstRowLastColumn="0" w:lastRowFirstColumn="0" w:lastRowLastColumn="0"/>
              <w:rPr>
                <w:sz w:val="20"/>
                <w:szCs w:val="22"/>
              </w:rPr>
            </w:pPr>
            <w:r w:rsidRPr="000F7B12">
              <w:rPr>
                <w:sz w:val="20"/>
                <w:szCs w:val="22"/>
              </w:rPr>
              <w:t xml:space="preserve">Describe how Secant method works:  </w:t>
            </w:r>
          </w:p>
          <w:p w:rsidR="00220F2F" w:rsidRDefault="005B1E3A" w:rsidP="00220F2F">
            <w:pPr>
              <w:pStyle w:val="TipText"/>
              <w:ind w:left="600" w:hanging="60"/>
              <w:cnfStyle w:val="000000000000" w:firstRow="0" w:lastRow="0" w:firstColumn="0" w:lastColumn="0" w:oddVBand="0" w:evenVBand="0" w:oddHBand="0" w:evenHBand="0" w:firstRowFirstColumn="0" w:firstRowLastColumn="0" w:lastRowFirstColumn="0" w:lastRowLastColumn="0"/>
            </w:pPr>
            <w:r>
              <w:rPr>
                <w:noProof/>
                <w:lang w:eastAsia="en-US"/>
              </w:rPr>
              <w:lastRenderedPageBreak/>
              <w:drawing>
                <wp:inline distT="0" distB="0" distL="0" distR="0" wp14:anchorId="76D37368" wp14:editId="0D6675FA">
                  <wp:extent cx="4171950" cy="49175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897" t="9976" r="21956" b="1654"/>
                          <a:stretch/>
                        </pic:blipFill>
                        <pic:spPr bwMode="auto">
                          <a:xfrm>
                            <a:off x="0" y="0"/>
                            <a:ext cx="4175775" cy="4922017"/>
                          </a:xfrm>
                          <a:prstGeom prst="rect">
                            <a:avLst/>
                          </a:prstGeom>
                          <a:ln>
                            <a:noFill/>
                          </a:ln>
                          <a:extLst>
                            <a:ext uri="{53640926-AAD7-44D8-BBD7-CCE9431645EC}">
                              <a14:shadowObscured xmlns:a14="http://schemas.microsoft.com/office/drawing/2010/main"/>
                            </a:ext>
                          </a:extLst>
                        </pic:spPr>
                      </pic:pic>
                    </a:graphicData>
                  </a:graphic>
                </wp:inline>
              </w:drawing>
            </w:r>
          </w:p>
        </w:tc>
      </w:tr>
    </w:tbl>
    <w:p w:rsidR="003312ED" w:rsidRDefault="003312ED"/>
    <w:p w:rsidR="00BB408F" w:rsidRPr="000F7B12" w:rsidRDefault="00BB408F" w:rsidP="000F7B12">
      <w:pPr>
        <w:rPr>
          <w:b/>
          <w:bCs/>
          <w:sz w:val="24"/>
          <w:szCs w:val="24"/>
        </w:rPr>
      </w:pPr>
      <w:r w:rsidRPr="000F7B12">
        <w:rPr>
          <w:b/>
          <w:bCs/>
          <w:sz w:val="24"/>
          <w:szCs w:val="24"/>
        </w:rPr>
        <w:t xml:space="preserve">Analysis and conclusion for the behavior of </w:t>
      </w:r>
      <w:r w:rsidR="000F7B12">
        <w:rPr>
          <w:b/>
          <w:bCs/>
          <w:sz w:val="24"/>
          <w:szCs w:val="24"/>
        </w:rPr>
        <w:t>Secant</w:t>
      </w:r>
      <w:r w:rsidRPr="000F7B12">
        <w:rPr>
          <w:b/>
          <w:bCs/>
          <w:sz w:val="24"/>
          <w:szCs w:val="24"/>
        </w:rPr>
        <w:t>:</w:t>
      </w:r>
    </w:p>
    <w:p w:rsidR="0015503B" w:rsidRPr="000F7B12" w:rsidRDefault="0015503B" w:rsidP="0015503B">
      <w:pPr>
        <w:pStyle w:val="ListBullet"/>
        <w:rPr>
          <w:sz w:val="24"/>
          <w:szCs w:val="24"/>
        </w:rPr>
      </w:pPr>
      <w:r w:rsidRPr="000F7B12">
        <w:rPr>
          <w:sz w:val="24"/>
          <w:szCs w:val="24"/>
        </w:rPr>
        <w:t>We can’t know at the beginning if it converges or diverge.</w:t>
      </w:r>
    </w:p>
    <w:p w:rsidR="00BB408F" w:rsidRPr="000F7B12" w:rsidRDefault="0015503B" w:rsidP="0015503B">
      <w:pPr>
        <w:pStyle w:val="ListBullet"/>
        <w:rPr>
          <w:sz w:val="24"/>
          <w:szCs w:val="24"/>
        </w:rPr>
      </w:pPr>
      <w:r w:rsidRPr="000F7B12">
        <w:rPr>
          <w:sz w:val="24"/>
          <w:szCs w:val="24"/>
        </w:rPr>
        <w:t>It may converge like this example.</w:t>
      </w:r>
    </w:p>
    <w:p w:rsidR="00BB408F" w:rsidRPr="000F7B12" w:rsidRDefault="0015503B" w:rsidP="0015503B">
      <w:pPr>
        <w:pStyle w:val="ListBullet"/>
        <w:rPr>
          <w:sz w:val="24"/>
          <w:szCs w:val="24"/>
        </w:rPr>
      </w:pPr>
      <w:r w:rsidRPr="000F7B12">
        <w:rPr>
          <w:sz w:val="24"/>
          <w:szCs w:val="24"/>
        </w:rPr>
        <w:t xml:space="preserve">It </w:t>
      </w:r>
      <w:r w:rsidR="00BD47B1" w:rsidRPr="000F7B12">
        <w:rPr>
          <w:sz w:val="24"/>
          <w:szCs w:val="24"/>
        </w:rPr>
        <w:t>may diverge like thi</w:t>
      </w:r>
      <w:r w:rsidRPr="000F7B12">
        <w:rPr>
          <w:sz w:val="24"/>
          <w:szCs w:val="24"/>
        </w:rPr>
        <w:t>s example</w:t>
      </w:r>
      <w:r w:rsidR="00BD47B1" w:rsidRPr="000F7B12">
        <w:rPr>
          <w:sz w:val="24"/>
          <w:szCs w:val="24"/>
        </w:rPr>
        <w:t>.</w:t>
      </w:r>
    </w:p>
    <w:p w:rsidR="003312ED" w:rsidRDefault="00FC7302" w:rsidP="00FC7302">
      <w:pPr>
        <w:pStyle w:val="Heading2"/>
      </w:pPr>
      <w:proofErr w:type="spellStart"/>
      <w:r w:rsidRPr="00FC7302">
        <w:t>Bierge-Vieta</w:t>
      </w:r>
      <w:proofErr w:type="spellEnd"/>
    </w:p>
    <w:tbl>
      <w:tblPr>
        <w:tblStyle w:val="TipTable"/>
        <w:tblW w:w="5000" w:type="pct"/>
        <w:tblLook w:val="04A0" w:firstRow="1" w:lastRow="0" w:firstColumn="1" w:lastColumn="0" w:noHBand="0" w:noVBand="1"/>
        <w:tblDescription w:val="Layout table"/>
      </w:tblPr>
      <w:tblGrid>
        <w:gridCol w:w="577"/>
        <w:gridCol w:w="8783"/>
      </w:tblGrid>
      <w:tr w:rsidR="005D4DC9" w:rsidTr="0086001C">
        <w:tc>
          <w:tcPr>
            <w:cnfStyle w:val="001000000000" w:firstRow="0" w:lastRow="0" w:firstColumn="1" w:lastColumn="0" w:oddVBand="0" w:evenVBand="0" w:oddHBand="0" w:evenHBand="0" w:firstRowFirstColumn="0" w:firstRowLastColumn="0" w:lastRowFirstColumn="0" w:lastRowLastColumn="0"/>
            <w:tcW w:w="308" w:type="pct"/>
          </w:tcPr>
          <w:p w:rsidR="005D4DC9" w:rsidRDefault="005D4DC9" w:rsidP="0086001C">
            <w:r>
              <w:rPr>
                <w:noProof/>
                <w:lang w:eastAsia="en-US"/>
              </w:rPr>
              <mc:AlternateContent>
                <mc:Choice Requires="wpg">
                  <w:drawing>
                    <wp:inline distT="0" distB="0" distL="0" distR="0" wp14:anchorId="78D9163C" wp14:editId="735EDF3E">
                      <wp:extent cx="141605" cy="141605"/>
                      <wp:effectExtent l="0" t="0" r="0" b="0"/>
                      <wp:docPr id="62"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63" name="Rectangle 63"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64" name="Freeform 64"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xmlns:cx1="http://schemas.microsoft.com/office/drawing/2015/9/8/chartex" xmlns:w16se="http://schemas.microsoft.com/office/word/2015/wordml/symex" xmlns:w15="http://schemas.microsoft.com/office/word/2012/wordml" xmlns:cx="http://schemas.microsoft.com/office/drawing/2014/chartex">
                  <w:pict>
                    <v:group w14:anchorId="4A87498F"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">
                      <v:rect id="Rectangle 63" o:spid="_x0000_s1027" alt="Blue rectangle" style="position:absolute;width:141605;height:14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" fillcolor="#2e74b5 [2404]" stroked="f" strokeweight="0"/>
                      <v:shape id="Freeform 64" o:spid="_x0000_s1028" alt="Information icon" style="position:absolute;left:58420;top:22225;width:24765;height:97155;visibility:visible;mso-wrap-style:square;v-text-anchor:top" coordsize="54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5D4DC9" w:rsidRPr="000F7B12" w:rsidRDefault="00517E20" w:rsidP="00517E20">
            <w:pPr>
              <w:pStyle w:val="TipText"/>
              <w:cnfStyle w:val="000000000000" w:firstRow="0" w:lastRow="0" w:firstColumn="0" w:lastColumn="0" w:oddVBand="0" w:evenVBand="0" w:oddHBand="0" w:evenHBand="0" w:firstRowFirstColumn="0" w:firstRowLastColumn="0" w:lastRowFirstColumn="0" w:lastRowLastColumn="0"/>
              <w:rPr>
                <w:sz w:val="20"/>
                <w:szCs w:val="22"/>
              </w:rPr>
            </w:pPr>
            <w:r w:rsidRPr="000F7B12">
              <w:rPr>
                <w:sz w:val="20"/>
                <w:szCs w:val="22"/>
              </w:rPr>
              <w:t xml:space="preserve">Describe how </w:t>
            </w:r>
            <w:proofErr w:type="spellStart"/>
            <w:r w:rsidRPr="000F7B12">
              <w:rPr>
                <w:sz w:val="20"/>
                <w:szCs w:val="22"/>
              </w:rPr>
              <w:t>Bierge-Vieta</w:t>
            </w:r>
            <w:proofErr w:type="spellEnd"/>
            <w:r w:rsidRPr="000F7B12">
              <w:rPr>
                <w:sz w:val="20"/>
                <w:szCs w:val="22"/>
              </w:rPr>
              <w:t xml:space="preserve"> method works:  </w:t>
            </w:r>
          </w:p>
          <w:p w:rsidR="005814CE" w:rsidRPr="000F7B12" w:rsidRDefault="005814CE" w:rsidP="008D5E06">
            <w:pPr>
              <w:pStyle w:val="TipText"/>
              <w:cnfStyle w:val="000000000000" w:firstRow="0" w:lastRow="0" w:firstColumn="0" w:lastColumn="0" w:oddVBand="0" w:evenVBand="0" w:oddHBand="0" w:evenHBand="0" w:firstRowFirstColumn="0" w:firstRowLastColumn="0" w:lastRowFirstColumn="0" w:lastRowLastColumn="0"/>
              <w:rPr>
                <w:sz w:val="20"/>
                <w:szCs w:val="22"/>
              </w:rPr>
            </w:pPr>
            <w:r w:rsidRPr="000F7B12">
              <w:rPr>
                <w:noProof/>
                <w:sz w:val="20"/>
                <w:szCs w:val="22"/>
                <w:lang w:eastAsia="en-US"/>
              </w:rPr>
              <w:lastRenderedPageBreak/>
              <w:drawing>
                <wp:inline distT="0" distB="0" distL="0" distR="0" wp14:anchorId="474B3AB3" wp14:editId="7EE5A671">
                  <wp:extent cx="5106621" cy="3867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968" t="9692" r="4007" b="1369"/>
                          <a:stretch/>
                        </pic:blipFill>
                        <pic:spPr bwMode="auto">
                          <a:xfrm>
                            <a:off x="0" y="0"/>
                            <a:ext cx="5113986" cy="3872727"/>
                          </a:xfrm>
                          <a:prstGeom prst="rect">
                            <a:avLst/>
                          </a:prstGeom>
                          <a:ln>
                            <a:noFill/>
                          </a:ln>
                          <a:extLst>
                            <a:ext uri="{53640926-AAD7-44D8-BBD7-CCE9431645EC}">
                              <a14:shadowObscured xmlns:a14="http://schemas.microsoft.com/office/drawing/2010/main"/>
                            </a:ext>
                          </a:extLst>
                        </pic:spPr>
                      </pic:pic>
                    </a:graphicData>
                  </a:graphic>
                </wp:inline>
              </w:drawing>
            </w:r>
          </w:p>
        </w:tc>
      </w:tr>
    </w:tbl>
    <w:p w:rsidR="003312ED" w:rsidRDefault="003312ED"/>
    <w:p w:rsidR="00BB408F" w:rsidRPr="000F7B12" w:rsidRDefault="00BB408F" w:rsidP="000F7B12">
      <w:pPr>
        <w:rPr>
          <w:b/>
          <w:bCs/>
          <w:sz w:val="24"/>
          <w:szCs w:val="24"/>
        </w:rPr>
      </w:pPr>
      <w:r w:rsidRPr="000F7B12">
        <w:rPr>
          <w:b/>
          <w:bCs/>
          <w:sz w:val="24"/>
          <w:szCs w:val="24"/>
        </w:rPr>
        <w:t xml:space="preserve">Analysis and conclusion for the behavior of </w:t>
      </w:r>
      <w:proofErr w:type="spellStart"/>
      <w:r w:rsidR="000F7B12">
        <w:rPr>
          <w:b/>
          <w:bCs/>
          <w:sz w:val="24"/>
          <w:szCs w:val="24"/>
        </w:rPr>
        <w:t>Birge-Vieta</w:t>
      </w:r>
      <w:proofErr w:type="spellEnd"/>
      <w:r w:rsidRPr="000F7B12">
        <w:rPr>
          <w:b/>
          <w:bCs/>
          <w:sz w:val="24"/>
          <w:szCs w:val="24"/>
        </w:rPr>
        <w:t>:</w:t>
      </w:r>
    </w:p>
    <w:p w:rsidR="00BD47B1" w:rsidRDefault="00BD47B1" w:rsidP="00BD47B1">
      <w:pPr>
        <w:pStyle w:val="ListBullet"/>
      </w:pPr>
      <w:r w:rsidRPr="000F7B12">
        <w:rPr>
          <w:sz w:val="24"/>
          <w:szCs w:val="24"/>
        </w:rPr>
        <w:t>We can’t know at the begi</w:t>
      </w:r>
      <w:r w:rsidR="000F7B12">
        <w:rPr>
          <w:sz w:val="24"/>
          <w:szCs w:val="24"/>
        </w:rPr>
        <w:t>nning if it converges or diverge.</w:t>
      </w:r>
    </w:p>
    <w:p w:rsidR="00BD47B1" w:rsidRPr="000F7B12" w:rsidRDefault="00BD47B1" w:rsidP="00BD47B1">
      <w:pPr>
        <w:pStyle w:val="ListBullet"/>
        <w:rPr>
          <w:sz w:val="24"/>
          <w:szCs w:val="24"/>
        </w:rPr>
      </w:pPr>
      <w:r w:rsidRPr="000F7B12">
        <w:rPr>
          <w:sz w:val="24"/>
          <w:szCs w:val="24"/>
        </w:rPr>
        <w:t>It may converge like this example.</w:t>
      </w:r>
    </w:p>
    <w:p w:rsidR="00BB408F" w:rsidRPr="000F7B12" w:rsidRDefault="00BD47B1" w:rsidP="00BD47B1">
      <w:pPr>
        <w:pStyle w:val="ListBullet"/>
        <w:rPr>
          <w:sz w:val="24"/>
          <w:szCs w:val="24"/>
          <w:rtl/>
        </w:rPr>
      </w:pPr>
      <w:r w:rsidRPr="000F7B12">
        <w:rPr>
          <w:sz w:val="24"/>
          <w:szCs w:val="24"/>
        </w:rPr>
        <w:t>It may diverge like this example.</w:t>
      </w:r>
    </w:p>
    <w:p w:rsidR="00FC7302" w:rsidRDefault="00FC7302" w:rsidP="00FC7302">
      <w:pPr>
        <w:pStyle w:val="Heading1"/>
        <w:rPr>
          <w:rtl/>
        </w:rPr>
      </w:pPr>
      <w:r w:rsidRPr="00FC7302">
        <w:t>general algorithm</w:t>
      </w:r>
    </w:p>
    <w:p w:rsidR="00FC7302" w:rsidRDefault="00FC7302" w:rsidP="00BB408F">
      <w:pPr>
        <w:pStyle w:val="Heading2"/>
        <w:numPr>
          <w:ilvl w:val="0"/>
          <w:numId w:val="16"/>
        </w:numPr>
      </w:pPr>
      <w:r w:rsidRPr="00FC7302">
        <w:t xml:space="preserve">Explain </w:t>
      </w:r>
      <w:r>
        <w:t>of</w:t>
      </w:r>
      <w:r w:rsidRPr="00FC7302">
        <w:t xml:space="preserve"> general algorithm</w:t>
      </w:r>
    </w:p>
    <w:tbl>
      <w:tblPr>
        <w:tblStyle w:val="TipTable"/>
        <w:tblW w:w="5000" w:type="pct"/>
        <w:tblLook w:val="04A0" w:firstRow="1" w:lastRow="0" w:firstColumn="1" w:lastColumn="0" w:noHBand="0" w:noVBand="1"/>
        <w:tblDescription w:val="Layout table"/>
      </w:tblPr>
      <w:tblGrid>
        <w:gridCol w:w="577"/>
        <w:gridCol w:w="8783"/>
      </w:tblGrid>
      <w:tr w:rsidR="00FC7302" w:rsidTr="0086001C">
        <w:tc>
          <w:tcPr>
            <w:cnfStyle w:val="001000000000" w:firstRow="0" w:lastRow="0" w:firstColumn="1" w:lastColumn="0" w:oddVBand="0" w:evenVBand="0" w:oddHBand="0" w:evenHBand="0" w:firstRowFirstColumn="0" w:firstRowLastColumn="0" w:lastRowFirstColumn="0" w:lastRowLastColumn="0"/>
            <w:tcW w:w="308" w:type="pct"/>
          </w:tcPr>
          <w:p w:rsidR="00FC7302" w:rsidRDefault="00FC7302" w:rsidP="0086001C">
            <w:r>
              <w:rPr>
                <w:noProof/>
                <w:lang w:eastAsia="en-US"/>
              </w:rPr>
              <mc:AlternateContent>
                <mc:Choice Requires="wpg">
                  <w:drawing>
                    <wp:inline distT="0" distB="0" distL="0" distR="0" wp14:anchorId="266C9C07" wp14:editId="2FAA7B88">
                      <wp:extent cx="141605" cy="141605"/>
                      <wp:effectExtent l="0" t="0" r="0" b="0"/>
                      <wp:docPr id="1"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2" name="Rectangle 2"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3" name="Freeform 3"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xmlns:cx1="http://schemas.microsoft.com/office/drawing/2015/9/8/chartex" xmlns:w16se="http://schemas.microsoft.com/office/word/2015/wordml/symex" xmlns:w15="http://schemas.microsoft.com/office/word/2012/wordml" xmlns:cx="http://schemas.microsoft.com/office/drawing/2014/chartex">
                  <w:pict>
                    <v:group w14:anchorId="3B454399"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">
                      <v:rect id="Rectangle 2" o:spid="_x0000_s1027" alt="Blue rectangle" style="position:absolute;width:141605;height:14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" fillcolor="#2e74b5 [2404]" stroked="f" strokeweight="0"/>
                      <v:shape id="Freeform 3" o:spid="_x0000_s1028" alt="Information icon" style="position:absolute;left:58420;top:22225;width:24765;height:97155;visibility:visible;mso-wrap-style:square;v-text-anchor:top" coordsize="54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BD47B1" w:rsidRDefault="006822BC" w:rsidP="005B1E3A">
            <w:pPr>
              <w:pStyle w:val="TipT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general algorithm first check if the equation is polynomial or not,</w:t>
            </w:r>
          </w:p>
          <w:p w:rsidR="006822BC" w:rsidRDefault="006822BC" w:rsidP="005B1E3A">
            <w:pPr>
              <w:pStyle w:val="TipText"/>
              <w:cnfStyle w:val="000000000000" w:firstRow="0" w:lastRow="0" w:firstColumn="0" w:lastColumn="0" w:oddVBand="0" w:evenVBand="0" w:oddHBand="0" w:evenHBand="0" w:firstRowFirstColumn="0" w:firstRowLastColumn="0" w:lastRowFirstColumn="0" w:lastRowLastColumn="0"/>
              <w:rPr>
                <w:b/>
                <w:bCs/>
                <w:sz w:val="24"/>
                <w:szCs w:val="24"/>
                <w:u w:val="single"/>
              </w:rPr>
            </w:pPr>
            <w:r w:rsidRPr="006822BC">
              <w:rPr>
                <w:b/>
                <w:bCs/>
                <w:sz w:val="24"/>
                <w:szCs w:val="24"/>
                <w:u w:val="single"/>
              </w:rPr>
              <w:t>Case 1 (Polynomial</w:t>
            </w:r>
            <w:r>
              <w:rPr>
                <w:b/>
                <w:bCs/>
                <w:sz w:val="24"/>
                <w:szCs w:val="24"/>
                <w:u w:val="single"/>
              </w:rPr>
              <w:t xml:space="preserve"> of order n</w:t>
            </w:r>
            <w:r w:rsidRPr="006822BC">
              <w:rPr>
                <w:b/>
                <w:bCs/>
                <w:sz w:val="24"/>
                <w:szCs w:val="24"/>
                <w:u w:val="single"/>
              </w:rPr>
              <w:t>):</w:t>
            </w:r>
          </w:p>
          <w:p w:rsidR="006822BC" w:rsidRPr="006822BC" w:rsidRDefault="006822BC" w:rsidP="001F201B">
            <w:pPr>
              <w:pStyle w:val="TipT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If the constant term of the equation is zero, then zero is a root of the equation. Otherwise, the initial guess is determined by the nth root of the constant term. </w:t>
            </w:r>
            <w:proofErr w:type="spellStart"/>
            <w:r>
              <w:rPr>
                <w:sz w:val="24"/>
                <w:szCs w:val="24"/>
              </w:rPr>
              <w:t>Birge-Vieta</w:t>
            </w:r>
            <w:proofErr w:type="spellEnd"/>
            <w:r>
              <w:rPr>
                <w:sz w:val="24"/>
                <w:szCs w:val="24"/>
              </w:rPr>
              <w:t xml:space="preserve"> </w:t>
            </w:r>
            <w:r w:rsidR="001F201B">
              <w:rPr>
                <w:sz w:val="24"/>
                <w:szCs w:val="24"/>
              </w:rPr>
              <w:t xml:space="preserve">is used to find the root by the calculated initial guess or its negative value, if diverged the interval between the initial guess, or its negative value as well, and zero is checked to be bracketing one of the </w:t>
            </w:r>
            <w:r w:rsidR="001F201B">
              <w:rPr>
                <w:sz w:val="24"/>
                <w:szCs w:val="24"/>
              </w:rPr>
              <w:lastRenderedPageBreak/>
              <w:t>roots, if so Bisection method is used.</w:t>
            </w:r>
          </w:p>
          <w:p w:rsidR="006822BC" w:rsidRDefault="006822BC" w:rsidP="005B1E3A">
            <w:pPr>
              <w:pStyle w:val="TipText"/>
              <w:cnfStyle w:val="000000000000" w:firstRow="0" w:lastRow="0" w:firstColumn="0" w:lastColumn="0" w:oddVBand="0" w:evenVBand="0" w:oddHBand="0" w:evenHBand="0" w:firstRowFirstColumn="0" w:firstRowLastColumn="0" w:lastRowFirstColumn="0" w:lastRowLastColumn="0"/>
              <w:rPr>
                <w:b/>
                <w:bCs/>
                <w:sz w:val="24"/>
                <w:szCs w:val="24"/>
                <w:u w:val="single"/>
              </w:rPr>
            </w:pPr>
            <w:r w:rsidRPr="006822BC">
              <w:rPr>
                <w:b/>
                <w:bCs/>
                <w:sz w:val="24"/>
                <w:szCs w:val="24"/>
                <w:u w:val="single"/>
              </w:rPr>
              <w:t>Case 2 (Transcendental):</w:t>
            </w:r>
          </w:p>
          <w:p w:rsidR="001F201B" w:rsidRDefault="001F201B" w:rsidP="001F201B">
            <w:pPr>
              <w:pStyle w:val="TipText"/>
              <w:cnfStyle w:val="000000000000" w:firstRow="0" w:lastRow="0" w:firstColumn="0" w:lastColumn="0" w:oddVBand="0" w:evenVBand="0" w:oddHBand="0" w:evenHBand="0" w:firstRowFirstColumn="0" w:firstRowLastColumn="0" w:lastRowFirstColumn="0" w:lastRowLastColumn="0"/>
              <w:rPr>
                <w:sz w:val="24"/>
                <w:szCs w:val="24"/>
              </w:rPr>
            </w:pPr>
            <w:r w:rsidRPr="001F201B">
              <w:rPr>
                <w:sz w:val="24"/>
                <w:szCs w:val="24"/>
              </w:rPr>
              <w:t>A</w:t>
            </w:r>
            <w:r>
              <w:rPr>
                <w:sz w:val="24"/>
                <w:szCs w:val="24"/>
              </w:rPr>
              <w:t xml:space="preserve"> random constant is generated, this guess and four other guesses on some distance from its right and left are checked to converge on using one of these values as initial guess. If failed to converge, an interval from this initial guess is increased by some delta on both directions to bracket one of the roots, then False-Position method is used on this interval.</w:t>
            </w:r>
          </w:p>
          <w:p w:rsidR="001F201B" w:rsidRPr="006822BC" w:rsidRDefault="001F201B" w:rsidP="001F201B">
            <w:pPr>
              <w:pStyle w:val="TipT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On both cases if no root is bracketed then Secant method is used instead.</w:t>
            </w:r>
          </w:p>
        </w:tc>
      </w:tr>
    </w:tbl>
    <w:p w:rsidR="00FC7302" w:rsidRPr="00FC7302" w:rsidRDefault="00FC7302" w:rsidP="00FC7302"/>
    <w:p w:rsidR="00FC7302" w:rsidRPr="00FC7302" w:rsidRDefault="00FC7302" w:rsidP="00BB408F">
      <w:pPr>
        <w:pStyle w:val="Heading2"/>
        <w:numPr>
          <w:ilvl w:val="0"/>
          <w:numId w:val="16"/>
        </w:numPr>
      </w:pPr>
      <w:r>
        <w:t>Reason behind our decisions</w:t>
      </w:r>
    </w:p>
    <w:tbl>
      <w:tblPr>
        <w:tblStyle w:val="TipTable"/>
        <w:tblW w:w="5000" w:type="pct"/>
        <w:tblLook w:val="04A0" w:firstRow="1" w:lastRow="0" w:firstColumn="1" w:lastColumn="0" w:noHBand="0" w:noVBand="1"/>
        <w:tblDescription w:val="Layout table"/>
      </w:tblPr>
      <w:tblGrid>
        <w:gridCol w:w="577"/>
        <w:gridCol w:w="8783"/>
      </w:tblGrid>
      <w:tr w:rsidR="005D4DC9" w:rsidTr="0086001C">
        <w:tc>
          <w:tcPr>
            <w:cnfStyle w:val="001000000000" w:firstRow="0" w:lastRow="0" w:firstColumn="1" w:lastColumn="0" w:oddVBand="0" w:evenVBand="0" w:oddHBand="0" w:evenHBand="0" w:firstRowFirstColumn="0" w:firstRowLastColumn="0" w:lastRowFirstColumn="0" w:lastRowLastColumn="0"/>
            <w:tcW w:w="308" w:type="pct"/>
          </w:tcPr>
          <w:p w:rsidR="005D4DC9" w:rsidRDefault="005D4DC9" w:rsidP="0086001C">
            <w:r>
              <w:rPr>
                <w:noProof/>
                <w:lang w:eastAsia="en-US"/>
              </w:rPr>
              <mc:AlternateContent>
                <mc:Choice Requires="wpg">
                  <w:drawing>
                    <wp:inline distT="0" distB="0" distL="0" distR="0" wp14:anchorId="71140AFF" wp14:editId="3EDFB277">
                      <wp:extent cx="141605" cy="141605"/>
                      <wp:effectExtent l="0" t="0" r="0" b="0"/>
                      <wp:docPr id="65"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66" name="Rectangle 66"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67" name="Freeform 67"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xmlns:cx1="http://schemas.microsoft.com/office/drawing/2015/9/8/chartex" xmlns:w16se="http://schemas.microsoft.com/office/word/2015/wordml/symex" xmlns:w15="http://schemas.microsoft.com/office/word/2012/wordml" xmlns:cx="http://schemas.microsoft.com/office/drawing/2014/chartex">
                  <w:pict>
                    <v:group w14:anchorId="244068E7"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">
                      <v:rect id="Rectangle 66" o:spid="_x0000_s1027" alt="Blue rectangle" style="position:absolute;width:141605;height:14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" fillcolor="#2e74b5 [2404]" stroked="f" strokeweight="0"/>
                      <v:shape id="Freeform 67" o:spid="_x0000_s1028" alt="Information icon" style="position:absolute;left:58420;top:22225;width:24765;height:97155;visibility:visible;mso-wrap-style:square;v-text-anchor:top" coordsize="54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B90942" w:rsidRDefault="000D25F3" w:rsidP="00A4219C">
            <w:pPr>
              <w:pStyle w:val="TipText"/>
              <w:cnfStyle w:val="000000000000" w:firstRow="0" w:lastRow="0" w:firstColumn="0" w:lastColumn="0" w:oddVBand="0" w:evenVBand="0" w:oddHBand="0" w:evenHBand="0" w:firstRowFirstColumn="0" w:firstRowLastColumn="0" w:lastRowFirstColumn="0" w:lastRowLastColumn="0"/>
              <w:rPr>
                <w:b/>
                <w:bCs/>
                <w:sz w:val="24"/>
                <w:szCs w:val="24"/>
                <w:u w:val="single"/>
              </w:rPr>
            </w:pPr>
            <w:r w:rsidRPr="000D25F3">
              <w:rPr>
                <w:b/>
                <w:bCs/>
                <w:sz w:val="24"/>
                <w:szCs w:val="24"/>
                <w:u w:val="single"/>
              </w:rPr>
              <w:t>Case 1:</w:t>
            </w:r>
          </w:p>
          <w:p w:rsidR="000D25F3" w:rsidRPr="000D25F3" w:rsidRDefault="000D25F3" w:rsidP="000D25F3">
            <w:pPr>
              <w:pStyle w:val="TipText"/>
              <w:cnfStyle w:val="000000000000" w:firstRow="0" w:lastRow="0" w:firstColumn="0" w:lastColumn="0" w:oddVBand="0" w:evenVBand="0" w:oddHBand="0" w:evenHBand="0" w:firstRowFirstColumn="0" w:firstRowLastColumn="0" w:lastRowFirstColumn="0" w:lastRowLastColumn="0"/>
              <w:rPr>
                <w:sz w:val="24"/>
                <w:szCs w:val="24"/>
              </w:rPr>
            </w:pPr>
            <w:r w:rsidRPr="000D25F3">
              <w:rPr>
                <w:sz w:val="24"/>
                <w:szCs w:val="24"/>
              </w:rPr>
              <w:t>Obviously,</w:t>
            </w:r>
            <w:r>
              <w:rPr>
                <w:sz w:val="24"/>
                <w:szCs w:val="24"/>
              </w:rPr>
              <w:t xml:space="preserve"> zero is a root for a zero-constant equation. If the constant is non-zero then its nth root is near one of the equation roots, so iterative methods as </w:t>
            </w:r>
            <w:proofErr w:type="spellStart"/>
            <w:r>
              <w:rPr>
                <w:sz w:val="24"/>
                <w:szCs w:val="24"/>
              </w:rPr>
              <w:t>Birge-Vieta</w:t>
            </w:r>
            <w:proofErr w:type="spellEnd"/>
            <w:r>
              <w:rPr>
                <w:sz w:val="24"/>
                <w:szCs w:val="24"/>
              </w:rPr>
              <w:t xml:space="preserve"> is supposed to converge. The value of the nth root lies at some point between all the roots of the equation, so the interval between zero and this point is expected to bracket odd numbers of root with high probability, otherwise these initial guesses are near some roots se Secant method is supposed to converge.</w:t>
            </w:r>
          </w:p>
          <w:p w:rsidR="000D25F3" w:rsidRDefault="000D25F3" w:rsidP="00A4219C">
            <w:pPr>
              <w:pStyle w:val="TipText"/>
              <w:cnfStyle w:val="000000000000" w:firstRow="0" w:lastRow="0" w:firstColumn="0" w:lastColumn="0" w:oddVBand="0" w:evenVBand="0" w:oddHBand="0" w:evenHBand="0" w:firstRowFirstColumn="0" w:firstRowLastColumn="0" w:lastRowFirstColumn="0" w:lastRowLastColumn="0"/>
              <w:rPr>
                <w:b/>
                <w:bCs/>
                <w:sz w:val="24"/>
                <w:szCs w:val="24"/>
                <w:u w:val="single"/>
              </w:rPr>
            </w:pPr>
            <w:r w:rsidRPr="000D25F3">
              <w:rPr>
                <w:b/>
                <w:bCs/>
                <w:sz w:val="24"/>
                <w:szCs w:val="24"/>
                <w:u w:val="single"/>
              </w:rPr>
              <w:t>Case 2:</w:t>
            </w:r>
          </w:p>
          <w:p w:rsidR="000D25F3" w:rsidRDefault="000D25F3" w:rsidP="00A4219C">
            <w:pPr>
              <w:pStyle w:val="TipText"/>
              <w:cnfStyle w:val="000000000000" w:firstRow="0" w:lastRow="0" w:firstColumn="0" w:lastColumn="0" w:oddVBand="0" w:evenVBand="0" w:oddHBand="0" w:evenHBand="0" w:firstRowFirstColumn="0" w:firstRowLastColumn="0" w:lastRowFirstColumn="0" w:lastRowLastColumn="0"/>
            </w:pPr>
            <w:r>
              <w:rPr>
                <w:sz w:val="24"/>
                <w:szCs w:val="24"/>
              </w:rPr>
              <w:t xml:space="preserve">We try to get the random initial guess to some value that is supposed to converge on using </w:t>
            </w:r>
            <w:proofErr w:type="spellStart"/>
            <w:r>
              <w:rPr>
                <w:sz w:val="24"/>
                <w:szCs w:val="24"/>
              </w:rPr>
              <w:t>Fixed_Point</w:t>
            </w:r>
            <w:proofErr w:type="spellEnd"/>
            <w:r>
              <w:rPr>
                <w:sz w:val="24"/>
                <w:szCs w:val="24"/>
              </w:rPr>
              <w:t xml:space="preserve"> </w:t>
            </w:r>
            <w:proofErr w:type="spellStart"/>
            <w:r>
              <w:rPr>
                <w:sz w:val="24"/>
                <w:szCs w:val="24"/>
              </w:rPr>
              <w:t>metod</w:t>
            </w:r>
            <w:proofErr w:type="spellEnd"/>
            <w:r>
              <w:rPr>
                <w:sz w:val="24"/>
                <w:szCs w:val="24"/>
              </w:rPr>
              <w:t>, otherwise we try to bracket one of the roots by increasing the bounds of the interval on both directions to ensure finding a root.</w:t>
            </w:r>
          </w:p>
        </w:tc>
      </w:tr>
    </w:tbl>
    <w:p w:rsidR="003312ED" w:rsidRDefault="003312ED"/>
    <w:p w:rsidR="003312ED" w:rsidRDefault="00FC7302" w:rsidP="00BB408F">
      <w:pPr>
        <w:pStyle w:val="Heading2"/>
        <w:numPr>
          <w:ilvl w:val="0"/>
          <w:numId w:val="16"/>
        </w:numPr>
      </w:pPr>
      <w:r>
        <w:t>D</w:t>
      </w:r>
      <w:r w:rsidRPr="00FC7302">
        <w:t>ata structures used</w:t>
      </w:r>
    </w:p>
    <w:tbl>
      <w:tblPr>
        <w:tblStyle w:val="TipTable"/>
        <w:tblW w:w="5000" w:type="pct"/>
        <w:tblLook w:val="04A0" w:firstRow="1" w:lastRow="0" w:firstColumn="1" w:lastColumn="0" w:noHBand="0" w:noVBand="1"/>
        <w:tblDescription w:val="Layout table"/>
      </w:tblPr>
      <w:tblGrid>
        <w:gridCol w:w="577"/>
        <w:gridCol w:w="8783"/>
      </w:tblGrid>
      <w:tr w:rsidR="005D4DC9" w:rsidTr="0086001C">
        <w:tc>
          <w:tcPr>
            <w:cnfStyle w:val="001000000000" w:firstRow="0" w:lastRow="0" w:firstColumn="1" w:lastColumn="0" w:oddVBand="0" w:evenVBand="0" w:oddHBand="0" w:evenHBand="0" w:firstRowFirstColumn="0" w:firstRowLastColumn="0" w:lastRowFirstColumn="0" w:lastRowLastColumn="0"/>
            <w:tcW w:w="308" w:type="pct"/>
          </w:tcPr>
          <w:p w:rsidR="005D4DC9" w:rsidRDefault="005D4DC9" w:rsidP="0086001C">
            <w:r>
              <w:rPr>
                <w:noProof/>
                <w:lang w:eastAsia="en-US"/>
              </w:rPr>
              <mc:AlternateContent>
                <mc:Choice Requires="wpg">
                  <w:drawing>
                    <wp:inline distT="0" distB="0" distL="0" distR="0" wp14:anchorId="1FE88A9C" wp14:editId="14843A4D">
                      <wp:extent cx="141605" cy="141605"/>
                      <wp:effectExtent l="0" t="0" r="0" b="0"/>
                      <wp:docPr id="68"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69" name="Rectangle 69"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70" name="Freeform 70"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xmlns:cx1="http://schemas.microsoft.com/office/drawing/2015/9/8/chartex" xmlns:w16se="http://schemas.microsoft.com/office/word/2015/wordml/symex" xmlns:w15="http://schemas.microsoft.com/office/word/2012/wordml" xmlns:cx="http://schemas.microsoft.com/office/drawing/2014/chartex">
                  <w:pict>
                    <v:group w14:anchorId="2A856BB2"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">
                      <v:rect id="Rectangle 69" o:spid="_x0000_s1027" alt="Blue rectangle" style="position:absolute;width:141605;height:14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" fillcolor="#2e74b5 [2404]" stroked="f" strokeweight="0"/>
                      <v:shape id="Freeform 70" o:spid="_x0000_s1028" alt="Information icon" style="position:absolute;left:58420;top:22225;width:24765;height:97155;visibility:visible;mso-wrap-style:square;v-text-anchor:top" coordsize="54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5D4DC9" w:rsidRPr="000D25F3" w:rsidRDefault="00A4219C" w:rsidP="00B90942">
            <w:pPr>
              <w:pStyle w:val="TipText"/>
              <w:cnfStyle w:val="000000000000" w:firstRow="0" w:lastRow="0" w:firstColumn="0" w:lastColumn="0" w:oddVBand="0" w:evenVBand="0" w:oddHBand="0" w:evenHBand="0" w:firstRowFirstColumn="0" w:firstRowLastColumn="0" w:lastRowFirstColumn="0" w:lastRowLastColumn="0"/>
              <w:rPr>
                <w:sz w:val="24"/>
                <w:szCs w:val="24"/>
              </w:rPr>
            </w:pPr>
            <w:r w:rsidRPr="000D25F3">
              <w:rPr>
                <w:sz w:val="24"/>
                <w:szCs w:val="24"/>
              </w:rPr>
              <w:t>2-D arrays and 3-D arrays to save the steps of each method.</w:t>
            </w:r>
          </w:p>
          <w:p w:rsidR="00A4219C" w:rsidRDefault="000D25F3" w:rsidP="00B90942">
            <w:pPr>
              <w:pStyle w:val="TipText"/>
              <w:cnfStyle w:val="000000000000" w:firstRow="0" w:lastRow="0" w:firstColumn="0" w:lastColumn="0" w:oddVBand="0" w:evenVBand="0" w:oddHBand="0" w:evenHBand="0" w:firstRowFirstColumn="0" w:firstRowLastColumn="0" w:lastRowFirstColumn="0" w:lastRowLastColumn="0"/>
            </w:pPr>
            <w:r>
              <w:rPr>
                <w:sz w:val="24"/>
                <w:szCs w:val="24"/>
              </w:rPr>
              <w:t>Vectors.</w:t>
            </w:r>
          </w:p>
        </w:tc>
      </w:tr>
    </w:tbl>
    <w:p w:rsidR="00E6595E" w:rsidRDefault="00E6595E" w:rsidP="00FC7302">
      <w:pPr>
        <w:pStyle w:val="Heading1"/>
      </w:pPr>
      <w:r>
        <w:t>Problamatic Functions</w:t>
      </w:r>
    </w:p>
    <w:p w:rsidR="00E6595E" w:rsidRDefault="00E6595E" w:rsidP="00E6595E">
      <w:pPr>
        <w:pStyle w:val="ListParagraph"/>
        <w:numPr>
          <w:ilvl w:val="0"/>
          <w:numId w:val="20"/>
        </w:numPr>
        <w:rPr>
          <w:b/>
          <w:bCs/>
          <w:sz w:val="22"/>
          <w:szCs w:val="22"/>
        </w:rPr>
      </w:pPr>
      <w:r w:rsidRPr="00E6595E">
        <w:rPr>
          <w:b/>
          <w:bCs/>
          <w:sz w:val="22"/>
          <w:szCs w:val="22"/>
        </w:rPr>
        <w:t>Newton Raphson:</w:t>
      </w:r>
    </w:p>
    <w:p w:rsidR="00E6595E" w:rsidRDefault="00E6595E" w:rsidP="00E6595E">
      <w:pPr>
        <w:pStyle w:val="ListParagraph"/>
        <w:rPr>
          <w:sz w:val="22"/>
          <w:szCs w:val="22"/>
        </w:rPr>
      </w:pPr>
      <w:r>
        <w:rPr>
          <w:sz w:val="22"/>
          <w:szCs w:val="22"/>
        </w:rPr>
        <w:lastRenderedPageBreak/>
        <w:t>If the derivative of the function is zero or undefined at some point the algorithm will stop. This misbehavior is because of the division by the derivative on calculating the new root estimate.</w:t>
      </w:r>
    </w:p>
    <w:p w:rsidR="00E6595E" w:rsidRDefault="00E6595E" w:rsidP="00E6595E">
      <w:pPr>
        <w:pStyle w:val="ListParagraph"/>
        <w:rPr>
          <w:sz w:val="22"/>
          <w:szCs w:val="22"/>
        </w:rPr>
      </w:pPr>
      <w:r>
        <w:rPr>
          <w:sz w:val="22"/>
          <w:szCs w:val="22"/>
        </w:rPr>
        <w:t>Trying to reformulate the formula to avoid division by zero may decrease the probability of this misbehavior.</w:t>
      </w:r>
    </w:p>
    <w:p w:rsidR="0064307D" w:rsidRDefault="0064307D" w:rsidP="0064307D">
      <w:pPr>
        <w:pStyle w:val="ListParagraph"/>
        <w:ind w:left="450"/>
        <w:rPr>
          <w:sz w:val="22"/>
          <w:szCs w:val="22"/>
        </w:rPr>
      </w:pPr>
      <w:r>
        <w:rPr>
          <w:sz w:val="22"/>
          <w:szCs w:val="22"/>
        </w:rPr>
        <w:t>Inflection points causes some iterative methods to diverge, also local maximums and minimums causes these methods to oscillate.</w:t>
      </w:r>
    </w:p>
    <w:p w:rsidR="0064307D" w:rsidRPr="00E6595E" w:rsidRDefault="0064307D" w:rsidP="00E6595E">
      <w:pPr>
        <w:pStyle w:val="ListParagraph"/>
        <w:rPr>
          <w:sz w:val="22"/>
          <w:szCs w:val="22"/>
        </w:rPr>
      </w:pPr>
    </w:p>
    <w:p w:rsidR="00FC7302" w:rsidRDefault="00FC7302" w:rsidP="00FC7302">
      <w:pPr>
        <w:pStyle w:val="Heading1"/>
      </w:pPr>
      <w:r w:rsidRPr="00FC7302">
        <w:t>Sample runs and snapshots</w:t>
      </w:r>
    </w:p>
    <w:p w:rsidR="001E09F6" w:rsidRPr="001E09F6" w:rsidRDefault="001E09F6" w:rsidP="001E09F6">
      <w:pPr>
        <w:rPr>
          <w:b/>
          <w:bCs/>
        </w:rPr>
      </w:pPr>
      <w:proofErr w:type="gramStart"/>
      <w:r>
        <w:rPr>
          <w:b/>
          <w:bCs/>
        </w:rPr>
        <w:t>1)</w:t>
      </w:r>
      <w:r w:rsidRPr="001E09F6">
        <w:rPr>
          <w:b/>
          <w:bCs/>
        </w:rPr>
        <w:t>Reading</w:t>
      </w:r>
      <w:proofErr w:type="gramEnd"/>
      <w:r w:rsidRPr="001E09F6">
        <w:rPr>
          <w:b/>
          <w:bCs/>
        </w:rPr>
        <w:t xml:space="preserve"> from a file:</w:t>
      </w:r>
    </w:p>
    <w:p w:rsidR="001E09F6" w:rsidRDefault="001E09F6" w:rsidP="001E09F6">
      <w:r>
        <w:rPr>
          <w:noProof/>
        </w:rPr>
        <w:drawing>
          <wp:inline distT="0" distB="0" distL="0" distR="0" wp14:anchorId="45A64649" wp14:editId="16E32CF9">
            <wp:extent cx="4076700" cy="29725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7432" t="43730" r="27848" b="11245"/>
                    <a:stretch/>
                  </pic:blipFill>
                  <pic:spPr bwMode="auto">
                    <a:xfrm>
                      <a:off x="0" y="0"/>
                      <a:ext cx="4091491" cy="2983378"/>
                    </a:xfrm>
                    <a:prstGeom prst="rect">
                      <a:avLst/>
                    </a:prstGeom>
                    <a:ln>
                      <a:noFill/>
                    </a:ln>
                    <a:extLst>
                      <a:ext uri="{53640926-AAD7-44D8-BBD7-CCE9431645EC}">
                        <a14:shadowObscured xmlns:a14="http://schemas.microsoft.com/office/drawing/2010/main"/>
                      </a:ext>
                    </a:extLst>
                  </pic:spPr>
                </pic:pic>
              </a:graphicData>
            </a:graphic>
          </wp:inline>
        </w:drawing>
      </w:r>
    </w:p>
    <w:p w:rsidR="001E09F6" w:rsidRDefault="001E09F6" w:rsidP="001E09F6">
      <w:r>
        <w:rPr>
          <w:noProof/>
        </w:rPr>
        <w:drawing>
          <wp:inline distT="0" distB="0" distL="0" distR="0" wp14:anchorId="26FA1156" wp14:editId="6277E3A3">
            <wp:extent cx="3952875" cy="241322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0080" t="21715" b="24083"/>
                    <a:stretch/>
                  </pic:blipFill>
                  <pic:spPr bwMode="auto">
                    <a:xfrm>
                      <a:off x="0" y="0"/>
                      <a:ext cx="3961827" cy="2418688"/>
                    </a:xfrm>
                    <a:prstGeom prst="rect">
                      <a:avLst/>
                    </a:prstGeom>
                    <a:ln>
                      <a:noFill/>
                    </a:ln>
                    <a:extLst>
                      <a:ext uri="{53640926-AAD7-44D8-BBD7-CCE9431645EC}">
                        <a14:shadowObscured xmlns:a14="http://schemas.microsoft.com/office/drawing/2010/main"/>
                      </a:ext>
                    </a:extLst>
                  </pic:spPr>
                </pic:pic>
              </a:graphicData>
            </a:graphic>
          </wp:inline>
        </w:drawing>
      </w:r>
    </w:p>
    <w:p w:rsidR="001E09F6" w:rsidRDefault="001E09F6" w:rsidP="001E09F6">
      <w:r>
        <w:rPr>
          <w:noProof/>
          <w:lang w:eastAsia="en-US"/>
        </w:rPr>
        <w:lastRenderedPageBreak/>
        <w:drawing>
          <wp:inline distT="0" distB="0" distL="0" distR="0" wp14:anchorId="0DAE5B50" wp14:editId="77035DD9">
            <wp:extent cx="2628900" cy="12205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5521" t="27481" r="59896" b="60477"/>
                    <a:stretch/>
                  </pic:blipFill>
                  <pic:spPr bwMode="auto">
                    <a:xfrm>
                      <a:off x="0" y="0"/>
                      <a:ext cx="2628900" cy="1220561"/>
                    </a:xfrm>
                    <a:prstGeom prst="rect">
                      <a:avLst/>
                    </a:prstGeom>
                    <a:ln>
                      <a:noFill/>
                    </a:ln>
                    <a:extLst>
                      <a:ext uri="{53640926-AAD7-44D8-BBD7-CCE9431645EC}">
                        <a14:shadowObscured xmlns:a14="http://schemas.microsoft.com/office/drawing/2010/main"/>
                      </a:ext>
                    </a:extLst>
                  </pic:spPr>
                </pic:pic>
              </a:graphicData>
            </a:graphic>
          </wp:inline>
        </w:drawing>
      </w:r>
    </w:p>
    <w:p w:rsidR="001E09F6" w:rsidRPr="001E09F6" w:rsidRDefault="001E09F6" w:rsidP="001E09F6">
      <w:r>
        <w:rPr>
          <w:noProof/>
        </w:rPr>
        <w:drawing>
          <wp:inline distT="0" distB="0" distL="0" distR="0" wp14:anchorId="37AA6704" wp14:editId="1F3EC4BE">
            <wp:extent cx="3943350" cy="2884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2242" t="14148" r="21881" b="13168"/>
                    <a:stretch/>
                  </pic:blipFill>
                  <pic:spPr bwMode="auto">
                    <a:xfrm>
                      <a:off x="0" y="0"/>
                      <a:ext cx="3950116" cy="2889082"/>
                    </a:xfrm>
                    <a:prstGeom prst="rect">
                      <a:avLst/>
                    </a:prstGeom>
                    <a:ln>
                      <a:noFill/>
                    </a:ln>
                    <a:extLst>
                      <a:ext uri="{53640926-AAD7-44D8-BBD7-CCE9431645EC}">
                        <a14:shadowObscured xmlns:a14="http://schemas.microsoft.com/office/drawing/2010/main"/>
                      </a:ext>
                    </a:extLst>
                  </pic:spPr>
                </pic:pic>
              </a:graphicData>
            </a:graphic>
          </wp:inline>
        </w:drawing>
      </w:r>
    </w:p>
    <w:p w:rsidR="00FC7302" w:rsidRDefault="00FC7302"/>
    <w:p w:rsidR="001E09F6" w:rsidRDefault="001E09F6" w:rsidP="00BB408F">
      <w:pPr>
        <w:pStyle w:val="Heading1"/>
      </w:pPr>
      <w:r>
        <w:rPr>
          <w:noProof/>
        </w:rPr>
        <w:drawing>
          <wp:inline distT="0" distB="0" distL="0" distR="0" wp14:anchorId="1BE6B8E7" wp14:editId="7D5037C7">
            <wp:extent cx="4029075" cy="290558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2419" t="13826" r="21174" b="13826"/>
                    <a:stretch/>
                  </pic:blipFill>
                  <pic:spPr bwMode="auto">
                    <a:xfrm>
                      <a:off x="0" y="0"/>
                      <a:ext cx="4033568" cy="2908822"/>
                    </a:xfrm>
                    <a:prstGeom prst="rect">
                      <a:avLst/>
                    </a:prstGeom>
                    <a:ln>
                      <a:noFill/>
                    </a:ln>
                    <a:extLst>
                      <a:ext uri="{53640926-AAD7-44D8-BBD7-CCE9431645EC}">
                        <a14:shadowObscured xmlns:a14="http://schemas.microsoft.com/office/drawing/2010/main"/>
                      </a:ext>
                    </a:extLst>
                  </pic:spPr>
                </pic:pic>
              </a:graphicData>
            </a:graphic>
          </wp:inline>
        </w:drawing>
      </w:r>
    </w:p>
    <w:p w:rsidR="001E09F6" w:rsidRPr="001E09F6" w:rsidRDefault="001E09F6" w:rsidP="001E09F6"/>
    <w:p w:rsidR="001E09F6" w:rsidRDefault="001E09F6" w:rsidP="001E09F6">
      <w:r>
        <w:rPr>
          <w:noProof/>
        </w:rPr>
        <w:lastRenderedPageBreak/>
        <w:drawing>
          <wp:inline distT="0" distB="0" distL="0" distR="0" wp14:anchorId="098B6EEE" wp14:editId="452B5E20">
            <wp:extent cx="4114800" cy="300274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2314" t="3859" r="1447" b="23151"/>
                    <a:stretch/>
                  </pic:blipFill>
                  <pic:spPr bwMode="auto">
                    <a:xfrm>
                      <a:off x="0" y="0"/>
                      <a:ext cx="4121488" cy="3007622"/>
                    </a:xfrm>
                    <a:prstGeom prst="rect">
                      <a:avLst/>
                    </a:prstGeom>
                    <a:ln>
                      <a:noFill/>
                    </a:ln>
                    <a:extLst>
                      <a:ext uri="{53640926-AAD7-44D8-BBD7-CCE9431645EC}">
                        <a14:shadowObscured xmlns:a14="http://schemas.microsoft.com/office/drawing/2010/main"/>
                      </a:ext>
                    </a:extLst>
                  </pic:spPr>
                </pic:pic>
              </a:graphicData>
            </a:graphic>
          </wp:inline>
        </w:drawing>
      </w:r>
    </w:p>
    <w:p w:rsidR="001E09F6" w:rsidRDefault="001E09F6" w:rsidP="001E09F6">
      <w:pPr>
        <w:rPr>
          <w:b/>
          <w:bCs/>
        </w:rPr>
      </w:pPr>
      <w:proofErr w:type="gramStart"/>
      <w:r>
        <w:rPr>
          <w:b/>
          <w:bCs/>
        </w:rPr>
        <w:t>2)</w:t>
      </w:r>
      <w:r w:rsidRPr="001E09F6">
        <w:rPr>
          <w:b/>
          <w:bCs/>
        </w:rPr>
        <w:t>Enter</w:t>
      </w:r>
      <w:proofErr w:type="gramEnd"/>
      <w:r w:rsidRPr="001E09F6">
        <w:rPr>
          <w:b/>
          <w:bCs/>
        </w:rPr>
        <w:t xml:space="preserve"> an equation:</w:t>
      </w:r>
    </w:p>
    <w:p w:rsidR="001E09F6" w:rsidRDefault="001E09F6" w:rsidP="001E09F6">
      <w:pPr>
        <w:rPr>
          <w:b/>
          <w:bCs/>
        </w:rPr>
      </w:pPr>
      <w:r>
        <w:rPr>
          <w:noProof/>
        </w:rPr>
        <w:drawing>
          <wp:inline distT="0" distB="0" distL="0" distR="0" wp14:anchorId="21E35DC9" wp14:editId="2A919CFF">
            <wp:extent cx="4114800" cy="30516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9538" t="10289" r="12676" b="39871"/>
                    <a:stretch/>
                  </pic:blipFill>
                  <pic:spPr bwMode="auto">
                    <a:xfrm>
                      <a:off x="0" y="0"/>
                      <a:ext cx="4123138" cy="3057830"/>
                    </a:xfrm>
                    <a:prstGeom prst="rect">
                      <a:avLst/>
                    </a:prstGeom>
                    <a:ln>
                      <a:noFill/>
                    </a:ln>
                    <a:extLst>
                      <a:ext uri="{53640926-AAD7-44D8-BBD7-CCE9431645EC}">
                        <a14:shadowObscured xmlns:a14="http://schemas.microsoft.com/office/drawing/2010/main"/>
                      </a:ext>
                    </a:extLst>
                  </pic:spPr>
                </pic:pic>
              </a:graphicData>
            </a:graphic>
          </wp:inline>
        </w:drawing>
      </w:r>
    </w:p>
    <w:p w:rsidR="001E09F6" w:rsidRDefault="001E09F6" w:rsidP="001E09F6">
      <w:pPr>
        <w:rPr>
          <w:b/>
          <w:bCs/>
        </w:rPr>
      </w:pPr>
      <w:r>
        <w:rPr>
          <w:noProof/>
        </w:rPr>
        <w:lastRenderedPageBreak/>
        <w:drawing>
          <wp:inline distT="0" distB="0" distL="0" distR="0" wp14:anchorId="6639AB40" wp14:editId="4D6BA332">
            <wp:extent cx="4010025" cy="33346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9367" t="9646" r="16275" b="39539"/>
                    <a:stretch/>
                  </pic:blipFill>
                  <pic:spPr bwMode="auto">
                    <a:xfrm>
                      <a:off x="0" y="0"/>
                      <a:ext cx="4015343" cy="3339074"/>
                    </a:xfrm>
                    <a:prstGeom prst="rect">
                      <a:avLst/>
                    </a:prstGeom>
                    <a:ln>
                      <a:noFill/>
                    </a:ln>
                    <a:extLst>
                      <a:ext uri="{53640926-AAD7-44D8-BBD7-CCE9431645EC}">
                        <a14:shadowObscured xmlns:a14="http://schemas.microsoft.com/office/drawing/2010/main"/>
                      </a:ext>
                    </a:extLst>
                  </pic:spPr>
                </pic:pic>
              </a:graphicData>
            </a:graphic>
          </wp:inline>
        </w:drawing>
      </w:r>
    </w:p>
    <w:p w:rsidR="001E09F6" w:rsidRDefault="001E09F6" w:rsidP="001E09F6">
      <w:pPr>
        <w:rPr>
          <w:b/>
          <w:bCs/>
        </w:rPr>
      </w:pPr>
    </w:p>
    <w:p w:rsidR="001E09F6" w:rsidRPr="001E09F6" w:rsidRDefault="001E09F6" w:rsidP="001E09F6">
      <w:pPr>
        <w:rPr>
          <w:b/>
          <w:bCs/>
        </w:rPr>
      </w:pPr>
      <w:r>
        <w:rPr>
          <w:noProof/>
        </w:rPr>
        <w:drawing>
          <wp:inline distT="0" distB="0" distL="0" distR="0" wp14:anchorId="6A0548E1" wp14:editId="67C9D00E">
            <wp:extent cx="3876675" cy="30683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9006" t="9646" r="8499" b="30534"/>
                    <a:stretch/>
                  </pic:blipFill>
                  <pic:spPr bwMode="auto">
                    <a:xfrm>
                      <a:off x="0" y="0"/>
                      <a:ext cx="3883350" cy="3073629"/>
                    </a:xfrm>
                    <a:prstGeom prst="rect">
                      <a:avLst/>
                    </a:prstGeom>
                    <a:ln>
                      <a:noFill/>
                    </a:ln>
                    <a:extLst>
                      <a:ext uri="{53640926-AAD7-44D8-BBD7-CCE9431645EC}">
                        <a14:shadowObscured xmlns:a14="http://schemas.microsoft.com/office/drawing/2010/main"/>
                      </a:ext>
                    </a:extLst>
                  </pic:spPr>
                </pic:pic>
              </a:graphicData>
            </a:graphic>
          </wp:inline>
        </w:drawing>
      </w:r>
    </w:p>
    <w:p w:rsidR="001E09F6" w:rsidRDefault="001E09F6" w:rsidP="00BB408F">
      <w:pPr>
        <w:pStyle w:val="Heading1"/>
      </w:pPr>
      <w:r>
        <w:rPr>
          <w:noProof/>
        </w:rPr>
        <w:lastRenderedPageBreak/>
        <w:drawing>
          <wp:inline distT="0" distB="0" distL="0" distR="0" wp14:anchorId="116D10D9" wp14:editId="202C005E">
            <wp:extent cx="3914775" cy="291066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209" t="5466" r="16094" b="20882"/>
                    <a:stretch/>
                  </pic:blipFill>
                  <pic:spPr bwMode="auto">
                    <a:xfrm>
                      <a:off x="0" y="0"/>
                      <a:ext cx="3923394" cy="2917068"/>
                    </a:xfrm>
                    <a:prstGeom prst="rect">
                      <a:avLst/>
                    </a:prstGeom>
                    <a:ln>
                      <a:noFill/>
                    </a:ln>
                    <a:extLst>
                      <a:ext uri="{53640926-AAD7-44D8-BBD7-CCE9431645EC}">
                        <a14:shadowObscured xmlns:a14="http://schemas.microsoft.com/office/drawing/2010/main"/>
                      </a:ext>
                    </a:extLst>
                  </pic:spPr>
                </pic:pic>
              </a:graphicData>
            </a:graphic>
          </wp:inline>
        </w:drawing>
      </w:r>
    </w:p>
    <w:p w:rsidR="001E09F6" w:rsidRDefault="001E09F6" w:rsidP="001E09F6">
      <w:r>
        <w:rPr>
          <w:noProof/>
        </w:rPr>
        <w:drawing>
          <wp:inline distT="0" distB="0" distL="0" distR="0" wp14:anchorId="65537796" wp14:editId="4E1FA309">
            <wp:extent cx="3888284" cy="3067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9367" t="10611" r="8680" b="30534"/>
                    <a:stretch/>
                  </pic:blipFill>
                  <pic:spPr bwMode="auto">
                    <a:xfrm>
                      <a:off x="0" y="0"/>
                      <a:ext cx="3893441" cy="3071118"/>
                    </a:xfrm>
                    <a:prstGeom prst="rect">
                      <a:avLst/>
                    </a:prstGeom>
                    <a:ln>
                      <a:noFill/>
                    </a:ln>
                    <a:extLst>
                      <a:ext uri="{53640926-AAD7-44D8-BBD7-CCE9431645EC}">
                        <a14:shadowObscured xmlns:a14="http://schemas.microsoft.com/office/drawing/2010/main"/>
                      </a:ext>
                    </a:extLst>
                  </pic:spPr>
                </pic:pic>
              </a:graphicData>
            </a:graphic>
          </wp:inline>
        </w:drawing>
      </w:r>
    </w:p>
    <w:p w:rsidR="001E09F6" w:rsidRPr="001E09F6" w:rsidRDefault="001E09F6" w:rsidP="001E09F6">
      <w:r>
        <w:rPr>
          <w:noProof/>
        </w:rPr>
        <w:lastRenderedPageBreak/>
        <w:drawing>
          <wp:inline distT="0" distB="0" distL="0" distR="0" wp14:anchorId="645FB106" wp14:editId="46171F9A">
            <wp:extent cx="3971925" cy="2931357"/>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7125" t="14470" r="16274" b="11238"/>
                    <a:stretch/>
                  </pic:blipFill>
                  <pic:spPr bwMode="auto">
                    <a:xfrm>
                      <a:off x="0" y="0"/>
                      <a:ext cx="3980304" cy="2937541"/>
                    </a:xfrm>
                    <a:prstGeom prst="rect">
                      <a:avLst/>
                    </a:prstGeom>
                    <a:ln>
                      <a:noFill/>
                    </a:ln>
                    <a:extLst>
                      <a:ext uri="{53640926-AAD7-44D8-BBD7-CCE9431645EC}">
                        <a14:shadowObscured xmlns:a14="http://schemas.microsoft.com/office/drawing/2010/main"/>
                      </a:ext>
                    </a:extLst>
                  </pic:spPr>
                </pic:pic>
              </a:graphicData>
            </a:graphic>
          </wp:inline>
        </w:drawing>
      </w:r>
    </w:p>
    <w:p w:rsidR="001E09F6" w:rsidRDefault="001E09F6" w:rsidP="001E09F6">
      <w:pPr>
        <w:rPr>
          <w:b/>
          <w:bCs/>
        </w:rPr>
      </w:pPr>
      <w:proofErr w:type="gramStart"/>
      <w:r>
        <w:rPr>
          <w:b/>
          <w:bCs/>
        </w:rPr>
        <w:t>3</w:t>
      </w:r>
      <w:r w:rsidR="0060494B">
        <w:rPr>
          <w:b/>
          <w:bCs/>
        </w:rPr>
        <w:t xml:space="preserve"> </w:t>
      </w:r>
      <w:r>
        <w:rPr>
          <w:b/>
          <w:bCs/>
        </w:rPr>
        <w:t>)</w:t>
      </w:r>
      <w:proofErr w:type="gramEnd"/>
      <w:r>
        <w:rPr>
          <w:b/>
          <w:bCs/>
        </w:rPr>
        <w:t>False-position example</w:t>
      </w:r>
      <w:r w:rsidRPr="001E09F6">
        <w:rPr>
          <w:b/>
          <w:bCs/>
        </w:rPr>
        <w:t>:</w:t>
      </w:r>
    </w:p>
    <w:p w:rsidR="001E09F6" w:rsidRDefault="001E09F6" w:rsidP="001E09F6">
      <w:pPr>
        <w:rPr>
          <w:b/>
          <w:bCs/>
        </w:rPr>
      </w:pPr>
      <w:r>
        <w:rPr>
          <w:noProof/>
          <w:lang w:eastAsia="en-US"/>
        </w:rPr>
        <w:drawing>
          <wp:inline distT="0" distB="0" distL="0" distR="0" wp14:anchorId="7B5D9B26" wp14:editId="1D96BD06">
            <wp:extent cx="3971925" cy="308322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9514" t="32729" r="32465" b="14779"/>
                    <a:stretch/>
                  </pic:blipFill>
                  <pic:spPr bwMode="auto">
                    <a:xfrm>
                      <a:off x="0" y="0"/>
                      <a:ext cx="3971925" cy="3083229"/>
                    </a:xfrm>
                    <a:prstGeom prst="rect">
                      <a:avLst/>
                    </a:prstGeom>
                    <a:ln>
                      <a:noFill/>
                    </a:ln>
                    <a:extLst>
                      <a:ext uri="{53640926-AAD7-44D8-BBD7-CCE9431645EC}">
                        <a14:shadowObscured xmlns:a14="http://schemas.microsoft.com/office/drawing/2010/main"/>
                      </a:ext>
                    </a:extLst>
                  </pic:spPr>
                </pic:pic>
              </a:graphicData>
            </a:graphic>
          </wp:inline>
        </w:drawing>
      </w:r>
    </w:p>
    <w:p w:rsidR="0060494B" w:rsidRDefault="0060494B" w:rsidP="001E09F6">
      <w:pPr>
        <w:rPr>
          <w:b/>
          <w:bCs/>
        </w:rPr>
      </w:pPr>
      <w:r>
        <w:rPr>
          <w:noProof/>
          <w:lang w:eastAsia="en-US"/>
        </w:rPr>
        <w:lastRenderedPageBreak/>
        <w:drawing>
          <wp:inline distT="0" distB="0" distL="0" distR="0" wp14:anchorId="5712BCBD" wp14:editId="0CC0A961">
            <wp:extent cx="4229100" cy="3345149"/>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9132" t="9881" r="8507" b="30527"/>
                    <a:stretch/>
                  </pic:blipFill>
                  <pic:spPr bwMode="auto">
                    <a:xfrm>
                      <a:off x="0" y="0"/>
                      <a:ext cx="4229100" cy="3345149"/>
                    </a:xfrm>
                    <a:prstGeom prst="rect">
                      <a:avLst/>
                    </a:prstGeom>
                    <a:ln>
                      <a:noFill/>
                    </a:ln>
                    <a:extLst>
                      <a:ext uri="{53640926-AAD7-44D8-BBD7-CCE9431645EC}">
                        <a14:shadowObscured xmlns:a14="http://schemas.microsoft.com/office/drawing/2010/main"/>
                      </a:ext>
                    </a:extLst>
                  </pic:spPr>
                </pic:pic>
              </a:graphicData>
            </a:graphic>
          </wp:inline>
        </w:drawing>
      </w:r>
    </w:p>
    <w:p w:rsidR="0060494B" w:rsidRDefault="0060494B" w:rsidP="001E09F6">
      <w:pPr>
        <w:rPr>
          <w:b/>
          <w:bCs/>
        </w:rPr>
      </w:pPr>
      <w:r>
        <w:rPr>
          <w:noProof/>
          <w:lang w:eastAsia="en-US"/>
        </w:rPr>
        <w:drawing>
          <wp:inline distT="0" distB="0" distL="0" distR="0" wp14:anchorId="520DCCBF" wp14:editId="4C482B40">
            <wp:extent cx="4229100" cy="31817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2014" t="17909" r="2604" b="7987"/>
                    <a:stretch/>
                  </pic:blipFill>
                  <pic:spPr bwMode="auto">
                    <a:xfrm>
                      <a:off x="0" y="0"/>
                      <a:ext cx="4229100" cy="3181768"/>
                    </a:xfrm>
                    <a:prstGeom prst="rect">
                      <a:avLst/>
                    </a:prstGeom>
                    <a:ln>
                      <a:noFill/>
                    </a:ln>
                    <a:extLst>
                      <a:ext uri="{53640926-AAD7-44D8-BBD7-CCE9431645EC}">
                        <a14:shadowObscured xmlns:a14="http://schemas.microsoft.com/office/drawing/2010/main"/>
                      </a:ext>
                    </a:extLst>
                  </pic:spPr>
                </pic:pic>
              </a:graphicData>
            </a:graphic>
          </wp:inline>
        </w:drawing>
      </w:r>
    </w:p>
    <w:p w:rsidR="0060494B" w:rsidRDefault="0060494B" w:rsidP="001E09F6">
      <w:pPr>
        <w:rPr>
          <w:b/>
          <w:bCs/>
        </w:rPr>
      </w:pPr>
      <w:r>
        <w:rPr>
          <w:noProof/>
          <w:lang w:eastAsia="en-US"/>
        </w:rPr>
        <w:lastRenderedPageBreak/>
        <w:drawing>
          <wp:inline distT="0" distB="0" distL="0" distR="0" wp14:anchorId="1CC29784" wp14:editId="50D25952">
            <wp:extent cx="4629150" cy="33550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2222" t="12041" r="21007" b="14780"/>
                    <a:stretch/>
                  </pic:blipFill>
                  <pic:spPr bwMode="auto">
                    <a:xfrm>
                      <a:off x="0" y="0"/>
                      <a:ext cx="4632781" cy="3357704"/>
                    </a:xfrm>
                    <a:prstGeom prst="rect">
                      <a:avLst/>
                    </a:prstGeom>
                    <a:ln>
                      <a:noFill/>
                    </a:ln>
                    <a:extLst>
                      <a:ext uri="{53640926-AAD7-44D8-BBD7-CCE9431645EC}">
                        <a14:shadowObscured xmlns:a14="http://schemas.microsoft.com/office/drawing/2010/main"/>
                      </a:ext>
                    </a:extLst>
                  </pic:spPr>
                </pic:pic>
              </a:graphicData>
            </a:graphic>
          </wp:inline>
        </w:drawing>
      </w:r>
    </w:p>
    <w:p w:rsidR="0060494B" w:rsidRDefault="0060494B" w:rsidP="001E09F6">
      <w:pPr>
        <w:rPr>
          <w:b/>
          <w:bCs/>
        </w:rPr>
      </w:pPr>
      <w:proofErr w:type="gramStart"/>
      <w:r>
        <w:rPr>
          <w:b/>
          <w:bCs/>
        </w:rPr>
        <w:t>2)Bisection</w:t>
      </w:r>
      <w:proofErr w:type="gramEnd"/>
      <w:r>
        <w:rPr>
          <w:b/>
          <w:bCs/>
        </w:rPr>
        <w:t xml:space="preserve"> example:</w:t>
      </w:r>
    </w:p>
    <w:p w:rsidR="0060494B" w:rsidRDefault="0060494B" w:rsidP="001E09F6">
      <w:pPr>
        <w:rPr>
          <w:b/>
          <w:bCs/>
        </w:rPr>
      </w:pPr>
      <w:r>
        <w:rPr>
          <w:noProof/>
          <w:lang w:eastAsia="en-US"/>
        </w:rPr>
        <w:drawing>
          <wp:inline distT="0" distB="0" distL="0" distR="0" wp14:anchorId="2048A110" wp14:editId="1D57A80C">
            <wp:extent cx="3971925" cy="3083229"/>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9514" t="32729" r="32465" b="14779"/>
                    <a:stretch/>
                  </pic:blipFill>
                  <pic:spPr bwMode="auto">
                    <a:xfrm>
                      <a:off x="0" y="0"/>
                      <a:ext cx="3971925" cy="3083229"/>
                    </a:xfrm>
                    <a:prstGeom prst="rect">
                      <a:avLst/>
                    </a:prstGeom>
                    <a:ln>
                      <a:noFill/>
                    </a:ln>
                    <a:extLst>
                      <a:ext uri="{53640926-AAD7-44D8-BBD7-CCE9431645EC}">
                        <a14:shadowObscured xmlns:a14="http://schemas.microsoft.com/office/drawing/2010/main"/>
                      </a:ext>
                    </a:extLst>
                  </pic:spPr>
                </pic:pic>
              </a:graphicData>
            </a:graphic>
          </wp:inline>
        </w:drawing>
      </w:r>
    </w:p>
    <w:p w:rsidR="0060494B" w:rsidRDefault="0060494B" w:rsidP="001E09F6">
      <w:pPr>
        <w:rPr>
          <w:b/>
          <w:bCs/>
        </w:rPr>
      </w:pPr>
      <w:r>
        <w:rPr>
          <w:noProof/>
          <w:lang w:eastAsia="en-US"/>
        </w:rPr>
        <w:lastRenderedPageBreak/>
        <w:drawing>
          <wp:inline distT="0" distB="0" distL="0" distR="0" wp14:anchorId="6AC1CE9E" wp14:editId="28206542">
            <wp:extent cx="4229100" cy="334514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9132" t="9881" r="8507" b="30527"/>
                    <a:stretch/>
                  </pic:blipFill>
                  <pic:spPr bwMode="auto">
                    <a:xfrm>
                      <a:off x="0" y="0"/>
                      <a:ext cx="4229100" cy="3345149"/>
                    </a:xfrm>
                    <a:prstGeom prst="rect">
                      <a:avLst/>
                    </a:prstGeom>
                    <a:ln>
                      <a:noFill/>
                    </a:ln>
                    <a:extLst>
                      <a:ext uri="{53640926-AAD7-44D8-BBD7-CCE9431645EC}">
                        <a14:shadowObscured xmlns:a14="http://schemas.microsoft.com/office/drawing/2010/main"/>
                      </a:ext>
                    </a:extLst>
                  </pic:spPr>
                </pic:pic>
              </a:graphicData>
            </a:graphic>
          </wp:inline>
        </w:drawing>
      </w:r>
    </w:p>
    <w:p w:rsidR="0060494B" w:rsidRDefault="0060494B" w:rsidP="001E09F6">
      <w:pPr>
        <w:rPr>
          <w:b/>
          <w:bCs/>
        </w:rPr>
      </w:pPr>
      <w:r>
        <w:rPr>
          <w:noProof/>
          <w:lang w:eastAsia="en-US"/>
        </w:rPr>
        <w:drawing>
          <wp:inline distT="0" distB="0" distL="0" distR="0" wp14:anchorId="550919DC" wp14:editId="123E5010">
            <wp:extent cx="4800600" cy="359668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2014" t="18218" r="2604" b="7987"/>
                    <a:stretch/>
                  </pic:blipFill>
                  <pic:spPr bwMode="auto">
                    <a:xfrm>
                      <a:off x="0" y="0"/>
                      <a:ext cx="4802338" cy="3597990"/>
                    </a:xfrm>
                    <a:prstGeom prst="rect">
                      <a:avLst/>
                    </a:prstGeom>
                    <a:ln>
                      <a:noFill/>
                    </a:ln>
                    <a:extLst>
                      <a:ext uri="{53640926-AAD7-44D8-BBD7-CCE9431645EC}">
                        <a14:shadowObscured xmlns:a14="http://schemas.microsoft.com/office/drawing/2010/main"/>
                      </a:ext>
                    </a:extLst>
                  </pic:spPr>
                </pic:pic>
              </a:graphicData>
            </a:graphic>
          </wp:inline>
        </w:drawing>
      </w:r>
    </w:p>
    <w:p w:rsidR="0060494B" w:rsidRDefault="0060494B" w:rsidP="001E09F6">
      <w:pPr>
        <w:rPr>
          <w:b/>
          <w:bCs/>
        </w:rPr>
      </w:pPr>
      <w:r>
        <w:rPr>
          <w:noProof/>
          <w:lang w:eastAsia="en-US"/>
        </w:rPr>
        <w:lastRenderedPageBreak/>
        <w:drawing>
          <wp:inline distT="0" distB="0" distL="0" distR="0" wp14:anchorId="53752990" wp14:editId="46036E40">
            <wp:extent cx="4305300" cy="309773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1667" t="4372" r="1910" b="23425"/>
                    <a:stretch/>
                  </pic:blipFill>
                  <pic:spPr bwMode="auto">
                    <a:xfrm>
                      <a:off x="0" y="0"/>
                      <a:ext cx="4305300" cy="3097733"/>
                    </a:xfrm>
                    <a:prstGeom prst="rect">
                      <a:avLst/>
                    </a:prstGeom>
                    <a:ln>
                      <a:noFill/>
                    </a:ln>
                    <a:extLst>
                      <a:ext uri="{53640926-AAD7-44D8-BBD7-CCE9431645EC}">
                        <a14:shadowObscured xmlns:a14="http://schemas.microsoft.com/office/drawing/2010/main"/>
                      </a:ext>
                    </a:extLst>
                  </pic:spPr>
                </pic:pic>
              </a:graphicData>
            </a:graphic>
          </wp:inline>
        </w:drawing>
      </w:r>
    </w:p>
    <w:p w:rsidR="004E239F" w:rsidRDefault="004E239F" w:rsidP="001E09F6">
      <w:pPr>
        <w:rPr>
          <w:b/>
          <w:bCs/>
        </w:rPr>
      </w:pPr>
      <w:proofErr w:type="gramStart"/>
      <w:r>
        <w:rPr>
          <w:b/>
          <w:bCs/>
        </w:rPr>
        <w:t>3)fixed</w:t>
      </w:r>
      <w:proofErr w:type="gramEnd"/>
      <w:r>
        <w:rPr>
          <w:b/>
          <w:bCs/>
        </w:rPr>
        <w:t xml:space="preserve"> point example:</w:t>
      </w:r>
    </w:p>
    <w:p w:rsidR="004E239F" w:rsidRDefault="004E239F" w:rsidP="001E09F6">
      <w:pPr>
        <w:rPr>
          <w:b/>
          <w:bCs/>
        </w:rPr>
      </w:pPr>
      <w:r>
        <w:rPr>
          <w:noProof/>
          <w:lang w:eastAsia="en-US"/>
        </w:rPr>
        <w:drawing>
          <wp:inline distT="0" distB="0" distL="0" distR="0" wp14:anchorId="1A6F36BC" wp14:editId="4BBB9289">
            <wp:extent cx="2019300" cy="1310774"/>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5347" t="27172" r="64757" b="61404"/>
                    <a:stretch/>
                  </pic:blipFill>
                  <pic:spPr bwMode="auto">
                    <a:xfrm>
                      <a:off x="0" y="0"/>
                      <a:ext cx="2019300" cy="1310774"/>
                    </a:xfrm>
                    <a:prstGeom prst="rect">
                      <a:avLst/>
                    </a:prstGeom>
                    <a:ln>
                      <a:noFill/>
                    </a:ln>
                    <a:extLst>
                      <a:ext uri="{53640926-AAD7-44D8-BBD7-CCE9431645EC}">
                        <a14:shadowObscured xmlns:a14="http://schemas.microsoft.com/office/drawing/2010/main"/>
                      </a:ext>
                    </a:extLst>
                  </pic:spPr>
                </pic:pic>
              </a:graphicData>
            </a:graphic>
          </wp:inline>
        </w:drawing>
      </w:r>
    </w:p>
    <w:p w:rsidR="004E239F" w:rsidRDefault="004E239F" w:rsidP="001E09F6">
      <w:pPr>
        <w:rPr>
          <w:b/>
          <w:bCs/>
        </w:rPr>
      </w:pPr>
      <w:r>
        <w:rPr>
          <w:noProof/>
          <w:lang w:eastAsia="en-US"/>
        </w:rPr>
        <w:drawing>
          <wp:inline distT="0" distB="0" distL="0" distR="0" wp14:anchorId="4B9D3ECA" wp14:editId="4206C459">
            <wp:extent cx="3609975" cy="26517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3160" t="9572" r="10590" b="16941"/>
                    <a:stretch/>
                  </pic:blipFill>
                  <pic:spPr bwMode="auto">
                    <a:xfrm>
                      <a:off x="0" y="0"/>
                      <a:ext cx="3609975" cy="2651772"/>
                    </a:xfrm>
                    <a:prstGeom prst="rect">
                      <a:avLst/>
                    </a:prstGeom>
                    <a:ln>
                      <a:noFill/>
                    </a:ln>
                    <a:extLst>
                      <a:ext uri="{53640926-AAD7-44D8-BBD7-CCE9431645EC}">
                        <a14:shadowObscured xmlns:a14="http://schemas.microsoft.com/office/drawing/2010/main"/>
                      </a:ext>
                    </a:extLst>
                  </pic:spPr>
                </pic:pic>
              </a:graphicData>
            </a:graphic>
          </wp:inline>
        </w:drawing>
      </w:r>
    </w:p>
    <w:p w:rsidR="001C46DA" w:rsidRDefault="001C46DA" w:rsidP="001E09F6">
      <w:pPr>
        <w:rPr>
          <w:b/>
          <w:bCs/>
        </w:rPr>
      </w:pPr>
    </w:p>
    <w:p w:rsidR="001C46DA" w:rsidRDefault="001C46DA" w:rsidP="001E09F6">
      <w:pPr>
        <w:rPr>
          <w:b/>
          <w:bCs/>
        </w:rPr>
      </w:pPr>
    </w:p>
    <w:p w:rsidR="004E239F" w:rsidRDefault="004E239F" w:rsidP="001E09F6">
      <w:pPr>
        <w:rPr>
          <w:b/>
          <w:bCs/>
        </w:rPr>
      </w:pPr>
      <w:proofErr w:type="gramStart"/>
      <w:r>
        <w:rPr>
          <w:b/>
          <w:bCs/>
        </w:rPr>
        <w:lastRenderedPageBreak/>
        <w:t>4)Newton</w:t>
      </w:r>
      <w:proofErr w:type="gramEnd"/>
      <w:r>
        <w:rPr>
          <w:b/>
          <w:bCs/>
        </w:rPr>
        <w:t xml:space="preserve"> example:</w:t>
      </w:r>
    </w:p>
    <w:p w:rsidR="001C46DA" w:rsidRDefault="001C46DA" w:rsidP="001E09F6">
      <w:pPr>
        <w:rPr>
          <w:b/>
          <w:bCs/>
        </w:rPr>
      </w:pPr>
      <w:r>
        <w:rPr>
          <w:noProof/>
          <w:lang w:eastAsia="en-US"/>
        </w:rPr>
        <w:drawing>
          <wp:inline distT="0" distB="0" distL="0" distR="0" wp14:anchorId="5223B684" wp14:editId="3D0A2782">
            <wp:extent cx="2362200" cy="121484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694" t="27480" r="62153" b="61404"/>
                    <a:stretch/>
                  </pic:blipFill>
                  <pic:spPr bwMode="auto">
                    <a:xfrm>
                      <a:off x="0" y="0"/>
                      <a:ext cx="2362200" cy="1214846"/>
                    </a:xfrm>
                    <a:prstGeom prst="rect">
                      <a:avLst/>
                    </a:prstGeom>
                    <a:ln>
                      <a:noFill/>
                    </a:ln>
                    <a:extLst>
                      <a:ext uri="{53640926-AAD7-44D8-BBD7-CCE9431645EC}">
                        <a14:shadowObscured xmlns:a14="http://schemas.microsoft.com/office/drawing/2010/main"/>
                      </a:ext>
                    </a:extLst>
                  </pic:spPr>
                </pic:pic>
              </a:graphicData>
            </a:graphic>
          </wp:inline>
        </w:drawing>
      </w:r>
    </w:p>
    <w:p w:rsidR="001C46DA" w:rsidRDefault="001C46DA" w:rsidP="001E09F6">
      <w:pPr>
        <w:rPr>
          <w:b/>
          <w:bCs/>
        </w:rPr>
      </w:pPr>
      <w:r>
        <w:rPr>
          <w:noProof/>
          <w:lang w:eastAsia="en-US"/>
        </w:rPr>
        <w:drawing>
          <wp:inline distT="0" distB="0" distL="0" distR="0" wp14:anchorId="7E59DFFB" wp14:editId="51FA176E">
            <wp:extent cx="3971925" cy="2908672"/>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1667" t="20070" r="1909" b="6443"/>
                    <a:stretch/>
                  </pic:blipFill>
                  <pic:spPr bwMode="auto">
                    <a:xfrm>
                      <a:off x="0" y="0"/>
                      <a:ext cx="3971925" cy="2908672"/>
                    </a:xfrm>
                    <a:prstGeom prst="rect">
                      <a:avLst/>
                    </a:prstGeom>
                    <a:ln>
                      <a:noFill/>
                    </a:ln>
                    <a:extLst>
                      <a:ext uri="{53640926-AAD7-44D8-BBD7-CCE9431645EC}">
                        <a14:shadowObscured xmlns:a14="http://schemas.microsoft.com/office/drawing/2010/main"/>
                      </a:ext>
                    </a:extLst>
                  </pic:spPr>
                </pic:pic>
              </a:graphicData>
            </a:graphic>
          </wp:inline>
        </w:drawing>
      </w:r>
    </w:p>
    <w:p w:rsidR="004E239F" w:rsidRDefault="004E239F" w:rsidP="001E09F6">
      <w:pPr>
        <w:rPr>
          <w:b/>
          <w:bCs/>
        </w:rPr>
      </w:pPr>
      <w:r>
        <w:rPr>
          <w:noProof/>
          <w:lang w:eastAsia="en-US"/>
        </w:rPr>
        <w:drawing>
          <wp:inline distT="0" distB="0" distL="0" distR="0" wp14:anchorId="277AFF73" wp14:editId="4903CFC5">
            <wp:extent cx="4810125" cy="35116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7604" t="12659" r="15798" b="13854"/>
                    <a:stretch/>
                  </pic:blipFill>
                  <pic:spPr bwMode="auto">
                    <a:xfrm>
                      <a:off x="0" y="0"/>
                      <a:ext cx="4810125" cy="3511686"/>
                    </a:xfrm>
                    <a:prstGeom prst="rect">
                      <a:avLst/>
                    </a:prstGeom>
                    <a:ln>
                      <a:noFill/>
                    </a:ln>
                    <a:extLst>
                      <a:ext uri="{53640926-AAD7-44D8-BBD7-CCE9431645EC}">
                        <a14:shadowObscured xmlns:a14="http://schemas.microsoft.com/office/drawing/2010/main"/>
                      </a:ext>
                    </a:extLst>
                  </pic:spPr>
                </pic:pic>
              </a:graphicData>
            </a:graphic>
          </wp:inline>
        </w:drawing>
      </w:r>
    </w:p>
    <w:p w:rsidR="001C46DA" w:rsidRDefault="001C46DA" w:rsidP="001C46DA">
      <w:pPr>
        <w:rPr>
          <w:b/>
          <w:bCs/>
        </w:rPr>
      </w:pPr>
      <w:proofErr w:type="gramStart"/>
      <w:r>
        <w:rPr>
          <w:b/>
          <w:bCs/>
        </w:rPr>
        <w:lastRenderedPageBreak/>
        <w:t>4)</w:t>
      </w:r>
      <w:r>
        <w:rPr>
          <w:b/>
          <w:bCs/>
        </w:rPr>
        <w:t>Secant</w:t>
      </w:r>
      <w:proofErr w:type="gramEnd"/>
      <w:r>
        <w:rPr>
          <w:b/>
          <w:bCs/>
        </w:rPr>
        <w:t xml:space="preserve"> example:</w:t>
      </w:r>
    </w:p>
    <w:p w:rsidR="001C46DA" w:rsidRDefault="001C46DA" w:rsidP="00BB408F">
      <w:pPr>
        <w:pStyle w:val="Heading1"/>
      </w:pPr>
      <w:bookmarkStart w:id="0" w:name="_GoBack"/>
      <w:r>
        <w:rPr>
          <w:noProof/>
          <w:lang w:eastAsia="en-US"/>
        </w:rPr>
        <w:drawing>
          <wp:inline distT="0" distB="0" distL="0" distR="0" wp14:anchorId="63FE9342" wp14:editId="0088EE24">
            <wp:extent cx="2124075" cy="1332047"/>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347" t="27480" r="64410" b="61095"/>
                    <a:stretch/>
                  </pic:blipFill>
                  <pic:spPr bwMode="auto">
                    <a:xfrm>
                      <a:off x="0" y="0"/>
                      <a:ext cx="2124075" cy="1332047"/>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3312ED" w:rsidRDefault="00BB408F" w:rsidP="00BB408F">
      <w:pPr>
        <w:pStyle w:val="Heading1"/>
      </w:pPr>
      <w:r>
        <w:t>Team</w:t>
      </w:r>
    </w:p>
    <w:tbl>
      <w:tblPr>
        <w:tblStyle w:val="ProjectScopeTable"/>
        <w:tblW w:w="4895" w:type="pct"/>
        <w:tblLook w:val="04A0" w:firstRow="1" w:lastRow="0" w:firstColumn="1" w:lastColumn="0" w:noHBand="0" w:noVBand="1"/>
        <w:tblDescription w:val="Table to enter Name, Title, and Date"/>
      </w:tblPr>
      <w:tblGrid>
        <w:gridCol w:w="8446"/>
        <w:gridCol w:w="999"/>
      </w:tblGrid>
      <w:tr w:rsidR="00BB408F" w:rsidTr="00BB408F">
        <w:trPr>
          <w:cnfStyle w:val="100000000000" w:firstRow="1" w:lastRow="0" w:firstColumn="0" w:lastColumn="0" w:oddVBand="0" w:evenVBand="0" w:oddHBand="0" w:evenHBand="0" w:firstRowFirstColumn="0" w:firstRowLastColumn="0" w:lastRowFirstColumn="0" w:lastRowLastColumn="0"/>
          <w:trHeight w:val="427"/>
        </w:trPr>
        <w:tc>
          <w:tcPr>
            <w:tcW w:w="4471" w:type="pct"/>
          </w:tcPr>
          <w:p w:rsidR="00BB408F" w:rsidRDefault="00243480">
            <w:sdt>
              <w:sdtPr>
                <w:alias w:val="Name:"/>
                <w:tag w:val="Name:"/>
                <w:id w:val="906499201"/>
                <w:placeholder>
                  <w:docPart w:val="CC15F38B2E594A0EA761CBA13CC9A1BE"/>
                </w:placeholder>
                <w:temporary/>
                <w:showingPlcHdr/>
              </w:sdtPr>
              <w:sdtEndPr/>
              <w:sdtContent>
                <w:r w:rsidR="00BB408F">
                  <w:t>Name</w:t>
                </w:r>
              </w:sdtContent>
            </w:sdt>
          </w:p>
        </w:tc>
        <w:tc>
          <w:tcPr>
            <w:tcW w:w="529" w:type="pct"/>
          </w:tcPr>
          <w:p w:rsidR="00BB408F" w:rsidRDefault="00BB408F" w:rsidP="00BB408F">
            <w:r>
              <w:t>ID</w:t>
            </w:r>
          </w:p>
        </w:tc>
      </w:tr>
      <w:tr w:rsidR="001E09F6" w:rsidTr="00BB408F">
        <w:trPr>
          <w:trHeight w:val="442"/>
        </w:trPr>
        <w:tc>
          <w:tcPr>
            <w:tcW w:w="4471" w:type="pct"/>
          </w:tcPr>
          <w:p w:rsidR="001E09F6" w:rsidRDefault="001E09F6" w:rsidP="00817625">
            <w:r>
              <w:rPr>
                <w:rtl/>
              </w:rPr>
              <w:t>ایمان رفیق عبد القادر محمد على</w:t>
            </w:r>
          </w:p>
        </w:tc>
        <w:tc>
          <w:tcPr>
            <w:tcW w:w="529" w:type="pct"/>
          </w:tcPr>
          <w:p w:rsidR="001E09F6" w:rsidRDefault="001E09F6" w:rsidP="00817625">
            <w:r>
              <w:t>11</w:t>
            </w:r>
          </w:p>
        </w:tc>
      </w:tr>
      <w:tr w:rsidR="001E09F6" w:rsidTr="00BB408F">
        <w:trPr>
          <w:trHeight w:val="427"/>
        </w:trPr>
        <w:tc>
          <w:tcPr>
            <w:tcW w:w="4471" w:type="pct"/>
          </w:tcPr>
          <w:p w:rsidR="001E09F6" w:rsidRDefault="001E09F6" w:rsidP="00817625">
            <w:r>
              <w:rPr>
                <w:rtl/>
              </w:rPr>
              <w:t>تقى علاء احمد الجندى</w:t>
            </w:r>
          </w:p>
        </w:tc>
        <w:tc>
          <w:tcPr>
            <w:tcW w:w="529" w:type="pct"/>
          </w:tcPr>
          <w:p w:rsidR="001E09F6" w:rsidRDefault="001E09F6" w:rsidP="00817625">
            <w:r>
              <w:t>14</w:t>
            </w:r>
          </w:p>
        </w:tc>
      </w:tr>
      <w:tr w:rsidR="001E09F6" w:rsidTr="00BB408F">
        <w:trPr>
          <w:trHeight w:val="442"/>
        </w:trPr>
        <w:tc>
          <w:tcPr>
            <w:tcW w:w="4471" w:type="pct"/>
          </w:tcPr>
          <w:p w:rsidR="001E09F6" w:rsidRDefault="001E09F6" w:rsidP="00817625">
            <w:pPr>
              <w:rPr>
                <w:rtl/>
                <w:lang w:bidi="ar-EG"/>
              </w:rPr>
            </w:pPr>
            <w:r>
              <w:rPr>
                <w:rFonts w:hint="cs"/>
                <w:rtl/>
                <w:lang w:bidi="ar-EG"/>
              </w:rPr>
              <w:t>ميرنا محمد مصطفى اسماعيل مصطفى</w:t>
            </w:r>
          </w:p>
        </w:tc>
        <w:tc>
          <w:tcPr>
            <w:tcW w:w="529" w:type="pct"/>
          </w:tcPr>
          <w:p w:rsidR="001E09F6" w:rsidRDefault="001E09F6" w:rsidP="00817625">
            <w:r>
              <w:rPr>
                <w:rFonts w:hint="cs"/>
                <w:rtl/>
              </w:rPr>
              <w:t>53</w:t>
            </w:r>
          </w:p>
        </w:tc>
      </w:tr>
      <w:tr w:rsidR="001E09F6" w:rsidTr="00BB408F">
        <w:trPr>
          <w:trHeight w:val="442"/>
        </w:trPr>
        <w:tc>
          <w:tcPr>
            <w:tcW w:w="4471" w:type="pct"/>
          </w:tcPr>
          <w:p w:rsidR="001E09F6" w:rsidRDefault="001E09F6" w:rsidP="00817625">
            <w:r>
              <w:rPr>
                <w:rtl/>
              </w:rPr>
              <w:t>ندى سلامھ محمد على</w:t>
            </w:r>
          </w:p>
        </w:tc>
        <w:tc>
          <w:tcPr>
            <w:tcW w:w="529" w:type="pct"/>
          </w:tcPr>
          <w:p w:rsidR="001E09F6" w:rsidRDefault="001E09F6" w:rsidP="00817625">
            <w:r>
              <w:rPr>
                <w:rFonts w:hint="cs"/>
                <w:rtl/>
              </w:rPr>
              <w:t>55</w:t>
            </w:r>
          </w:p>
        </w:tc>
      </w:tr>
      <w:tr w:rsidR="001E09F6" w:rsidTr="00BB408F">
        <w:trPr>
          <w:trHeight w:val="442"/>
        </w:trPr>
        <w:tc>
          <w:tcPr>
            <w:tcW w:w="4471" w:type="pct"/>
          </w:tcPr>
          <w:p w:rsidR="001E09F6" w:rsidRDefault="001E09F6" w:rsidP="00817625">
            <w:r>
              <w:rPr>
                <w:rtl/>
              </w:rPr>
              <w:t>یمنى جمال الدین محمود السید</w:t>
            </w:r>
          </w:p>
        </w:tc>
        <w:tc>
          <w:tcPr>
            <w:tcW w:w="529" w:type="pct"/>
          </w:tcPr>
          <w:p w:rsidR="001E09F6" w:rsidRDefault="001E09F6" w:rsidP="00817625">
            <w:r>
              <w:t>60</w:t>
            </w:r>
          </w:p>
        </w:tc>
      </w:tr>
    </w:tbl>
    <w:p w:rsidR="003312ED" w:rsidRDefault="003312ED">
      <w:pPr>
        <w:rPr>
          <w:lang w:bidi="ar-EG"/>
        </w:rPr>
      </w:pPr>
    </w:p>
    <w:sectPr w:rsidR="003312ED">
      <w:footerReference w:type="default" r:id="rId40"/>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3480" w:rsidRDefault="00243480">
      <w:pPr>
        <w:spacing w:after="0" w:line="240" w:lineRule="auto"/>
      </w:pPr>
      <w:r>
        <w:separator/>
      </w:r>
    </w:p>
  </w:endnote>
  <w:endnote w:type="continuationSeparator" w:id="0">
    <w:p w:rsidR="00243480" w:rsidRDefault="00243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01C" w:rsidRDefault="0086001C" w:rsidP="001E042A">
    <w:pPr>
      <w:pStyle w:val="Footer"/>
    </w:pPr>
    <w:r w:rsidRPr="001E042A">
      <w:fldChar w:fldCharType="begin"/>
    </w:r>
    <w:r w:rsidRPr="001E042A">
      <w:instrText xml:space="preserve"> PAGE   \* MERGEFORMAT </w:instrText>
    </w:r>
    <w:r w:rsidRPr="001E042A">
      <w:fldChar w:fldCharType="separate"/>
    </w:r>
    <w:r w:rsidR="001C46DA">
      <w:t>20</w:t>
    </w:r>
    <w:r w:rsidRPr="001E042A">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3480" w:rsidRDefault="00243480">
      <w:pPr>
        <w:spacing w:after="0" w:line="240" w:lineRule="auto"/>
      </w:pPr>
      <w:r>
        <w:separator/>
      </w:r>
    </w:p>
  </w:footnote>
  <w:footnote w:type="continuationSeparator" w:id="0">
    <w:p w:rsidR="00243480" w:rsidRDefault="002434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A24C16A"/>
    <w:lvl w:ilvl="0">
      <w:start w:val="1"/>
      <w:numFmt w:val="decimal"/>
      <w:lvlText w:val="%1."/>
      <w:lvlJc w:val="left"/>
      <w:pPr>
        <w:tabs>
          <w:tab w:val="num" w:pos="1492"/>
        </w:tabs>
        <w:ind w:left="1492" w:hanging="360"/>
      </w:pPr>
    </w:lvl>
  </w:abstractNum>
  <w:abstractNum w:abstractNumId="1">
    <w:nsid w:val="FFFFFF7D"/>
    <w:multiLevelType w:val="singleLevel"/>
    <w:tmpl w:val="F5321060"/>
    <w:lvl w:ilvl="0">
      <w:start w:val="1"/>
      <w:numFmt w:val="decimal"/>
      <w:lvlText w:val="%1."/>
      <w:lvlJc w:val="left"/>
      <w:pPr>
        <w:tabs>
          <w:tab w:val="num" w:pos="1209"/>
        </w:tabs>
        <w:ind w:left="1209" w:hanging="360"/>
      </w:pPr>
    </w:lvl>
  </w:abstractNum>
  <w:abstractNum w:abstractNumId="2">
    <w:nsid w:val="FFFFFF7E"/>
    <w:multiLevelType w:val="singleLevel"/>
    <w:tmpl w:val="47C49E06"/>
    <w:lvl w:ilvl="0">
      <w:start w:val="1"/>
      <w:numFmt w:val="decimal"/>
      <w:lvlText w:val="%1."/>
      <w:lvlJc w:val="left"/>
      <w:pPr>
        <w:tabs>
          <w:tab w:val="num" w:pos="926"/>
        </w:tabs>
        <w:ind w:left="926" w:hanging="360"/>
      </w:pPr>
    </w:lvl>
  </w:abstractNum>
  <w:abstractNum w:abstractNumId="3">
    <w:nsid w:val="FFFFFF7F"/>
    <w:multiLevelType w:val="singleLevel"/>
    <w:tmpl w:val="C2E0BE8A"/>
    <w:lvl w:ilvl="0">
      <w:start w:val="1"/>
      <w:numFmt w:val="decimal"/>
      <w:lvlText w:val="%1."/>
      <w:lvlJc w:val="left"/>
      <w:pPr>
        <w:tabs>
          <w:tab w:val="num" w:pos="643"/>
        </w:tabs>
        <w:ind w:left="643" w:hanging="360"/>
      </w:pPr>
    </w:lvl>
  </w:abstractNum>
  <w:abstractNum w:abstractNumId="4">
    <w:nsid w:val="FFFFFF80"/>
    <w:multiLevelType w:val="singleLevel"/>
    <w:tmpl w:val="054207C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37AAA3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31E90D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048A6F7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C7877E4"/>
    <w:lvl w:ilvl="0">
      <w:start w:val="1"/>
      <w:numFmt w:val="decimal"/>
      <w:lvlText w:val="%1."/>
      <w:lvlJc w:val="left"/>
      <w:pPr>
        <w:tabs>
          <w:tab w:val="num" w:pos="360"/>
        </w:tabs>
        <w:ind w:left="360" w:hanging="360"/>
      </w:pPr>
    </w:lvl>
  </w:abstractNum>
  <w:abstractNum w:abstractNumId="9">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0">
    <w:nsid w:val="05BD582D"/>
    <w:multiLevelType w:val="hybridMultilevel"/>
    <w:tmpl w:val="E36C5F02"/>
    <w:lvl w:ilvl="0" w:tplc="E6640BB8">
      <w:start w:val="1"/>
      <w:numFmt w:val="decimal"/>
      <w:pStyle w:val="Heading2"/>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6B3200"/>
    <w:multiLevelType w:val="hybridMultilevel"/>
    <w:tmpl w:val="F25C3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3A2979"/>
    <w:multiLevelType w:val="hybridMultilevel"/>
    <w:tmpl w:val="DB18B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787987"/>
    <w:multiLevelType w:val="multilevel"/>
    <w:tmpl w:val="DBDC0512"/>
    <w:lvl w:ilvl="0">
      <w:start w:val="1"/>
      <w:numFmt w:val="decimal"/>
      <w:pStyle w:val="ListNumber"/>
      <w:lvlText w:val="%1."/>
      <w:lvlJc w:val="left"/>
      <w:pPr>
        <w:tabs>
          <w:tab w:val="num" w:pos="360"/>
        </w:tabs>
        <w:ind w:left="360" w:hanging="360"/>
      </w:pPr>
      <w:rPr>
        <w:rFonts w:hint="default"/>
        <w:color w:val="2E74B5" w:themeColor="accent1" w:themeShade="BF"/>
      </w:rPr>
    </w:lvl>
    <w:lvl w:ilvl="1">
      <w:start w:val="1"/>
      <w:numFmt w:val="decimal"/>
      <w:lvlText w:val="%2."/>
      <w:lvlJc w:val="left"/>
      <w:pPr>
        <w:ind w:left="1440" w:hanging="360"/>
      </w:pPr>
      <w:rPr>
        <w:rFonts w:hint="default"/>
        <w:color w:val="2E74B5" w:themeColor="accent1" w:themeShade="BF"/>
      </w:rPr>
    </w:lvl>
    <w:lvl w:ilvl="2">
      <w:start w:val="1"/>
      <w:numFmt w:val="decimal"/>
      <w:lvlText w:val="%3."/>
      <w:lvlJc w:val="right"/>
      <w:pPr>
        <w:ind w:left="2160" w:hanging="180"/>
      </w:pPr>
      <w:rPr>
        <w:rFonts w:hint="default"/>
        <w:color w:val="2E74B5" w:themeColor="accent1" w:themeShade="BF"/>
      </w:rPr>
    </w:lvl>
    <w:lvl w:ilvl="3">
      <w:start w:val="1"/>
      <w:numFmt w:val="decimal"/>
      <w:lvlText w:val="%4."/>
      <w:lvlJc w:val="left"/>
      <w:pPr>
        <w:ind w:left="2880" w:hanging="360"/>
      </w:pPr>
      <w:rPr>
        <w:rFonts w:hint="default"/>
        <w:color w:val="2E74B5" w:themeColor="accent1" w:themeShade="BF"/>
      </w:rPr>
    </w:lvl>
    <w:lvl w:ilvl="4">
      <w:start w:val="1"/>
      <w:numFmt w:val="decimal"/>
      <w:lvlText w:val="%5."/>
      <w:lvlJc w:val="left"/>
      <w:pPr>
        <w:ind w:left="3600" w:hanging="360"/>
      </w:pPr>
      <w:rPr>
        <w:rFonts w:hint="default"/>
        <w:color w:val="2E74B5" w:themeColor="accent1" w:themeShade="BF"/>
      </w:rPr>
    </w:lvl>
    <w:lvl w:ilvl="5">
      <w:start w:val="1"/>
      <w:numFmt w:val="decimal"/>
      <w:lvlText w:val="%6."/>
      <w:lvlJc w:val="right"/>
      <w:pPr>
        <w:ind w:left="4320" w:hanging="180"/>
      </w:pPr>
      <w:rPr>
        <w:rFonts w:hint="default"/>
        <w:color w:val="2E74B5" w:themeColor="accent1" w:themeShade="BF"/>
      </w:rPr>
    </w:lvl>
    <w:lvl w:ilvl="6">
      <w:start w:val="1"/>
      <w:numFmt w:val="decimal"/>
      <w:lvlText w:val="%7."/>
      <w:lvlJc w:val="left"/>
      <w:pPr>
        <w:ind w:left="5040" w:hanging="360"/>
      </w:pPr>
      <w:rPr>
        <w:rFonts w:hint="default"/>
        <w:color w:val="2E74B5" w:themeColor="accent1" w:themeShade="BF"/>
      </w:rPr>
    </w:lvl>
    <w:lvl w:ilvl="7">
      <w:start w:val="1"/>
      <w:numFmt w:val="decimal"/>
      <w:lvlText w:val="%8."/>
      <w:lvlJc w:val="left"/>
      <w:pPr>
        <w:ind w:left="5760" w:hanging="360"/>
      </w:pPr>
      <w:rPr>
        <w:rFonts w:hint="default"/>
        <w:color w:val="2E74B5" w:themeColor="accent1" w:themeShade="BF"/>
      </w:rPr>
    </w:lvl>
    <w:lvl w:ilvl="8">
      <w:start w:val="1"/>
      <w:numFmt w:val="decimal"/>
      <w:lvlText w:val="%9."/>
      <w:lvlJc w:val="right"/>
      <w:pPr>
        <w:ind w:left="6480" w:hanging="180"/>
      </w:pPr>
      <w:rPr>
        <w:rFonts w:hint="default"/>
        <w:color w:val="2E74B5" w:themeColor="accent1" w:themeShade="BF"/>
      </w:rPr>
    </w:lvl>
  </w:abstractNum>
  <w:abstractNum w:abstractNumId="14">
    <w:nsid w:val="657E5D71"/>
    <w:multiLevelType w:val="multilevel"/>
    <w:tmpl w:val="5F92E4C4"/>
    <w:lvl w:ilvl="0">
      <w:start w:val="1"/>
      <w:numFmt w:val="bullet"/>
      <w:pStyle w:val="ListBullet"/>
      <w:lvlText w:val=""/>
      <w:lvlJc w:val="left"/>
      <w:pPr>
        <w:tabs>
          <w:tab w:val="num" w:pos="306"/>
        </w:tabs>
        <w:ind w:left="378" w:hanging="288"/>
      </w:pPr>
      <w:rPr>
        <w:rFonts w:ascii="Symbol" w:hAnsi="Symbol"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num w:numId="1">
    <w:abstractNumId w:val="9"/>
  </w:num>
  <w:num w:numId="2">
    <w:abstractNumId w:val="14"/>
  </w:num>
  <w:num w:numId="3">
    <w:abstractNumId w:val="14"/>
    <w:lvlOverride w:ilvl="0">
      <w:startOverride w:val="1"/>
    </w:lvlOverride>
  </w:num>
  <w:num w:numId="4">
    <w:abstractNumId w:val="10"/>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2"/>
  </w:num>
  <w:num w:numId="17">
    <w:abstractNumId w:val="14"/>
  </w:num>
  <w:num w:numId="18">
    <w:abstractNumId w:val="14"/>
  </w:num>
  <w:num w:numId="19">
    <w:abstractNumId w:val="14"/>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56"/>
    <w:rsid w:val="00083B37"/>
    <w:rsid w:val="000A0612"/>
    <w:rsid w:val="000D25F3"/>
    <w:rsid w:val="000F7B12"/>
    <w:rsid w:val="00102D5A"/>
    <w:rsid w:val="0012681F"/>
    <w:rsid w:val="0015503B"/>
    <w:rsid w:val="001A728E"/>
    <w:rsid w:val="001C46DA"/>
    <w:rsid w:val="001E042A"/>
    <w:rsid w:val="001E09F6"/>
    <w:rsid w:val="001F201B"/>
    <w:rsid w:val="00220F2F"/>
    <w:rsid w:val="00225505"/>
    <w:rsid w:val="00243480"/>
    <w:rsid w:val="003312ED"/>
    <w:rsid w:val="003603A1"/>
    <w:rsid w:val="004018C1"/>
    <w:rsid w:val="004727F4"/>
    <w:rsid w:val="004A0A8D"/>
    <w:rsid w:val="004E239F"/>
    <w:rsid w:val="00517E20"/>
    <w:rsid w:val="005747FC"/>
    <w:rsid w:val="00575B92"/>
    <w:rsid w:val="005814CE"/>
    <w:rsid w:val="0059170D"/>
    <w:rsid w:val="005B1E3A"/>
    <w:rsid w:val="005D4DC9"/>
    <w:rsid w:val="005F7999"/>
    <w:rsid w:val="0060494B"/>
    <w:rsid w:val="00626EDA"/>
    <w:rsid w:val="0064307D"/>
    <w:rsid w:val="006822BC"/>
    <w:rsid w:val="006D52CD"/>
    <w:rsid w:val="006D7FF8"/>
    <w:rsid w:val="00704472"/>
    <w:rsid w:val="00714DCF"/>
    <w:rsid w:val="00791457"/>
    <w:rsid w:val="007F372E"/>
    <w:rsid w:val="0086001C"/>
    <w:rsid w:val="008D5E06"/>
    <w:rsid w:val="008D6D77"/>
    <w:rsid w:val="00930356"/>
    <w:rsid w:val="00954BFF"/>
    <w:rsid w:val="00961F6F"/>
    <w:rsid w:val="00A4219C"/>
    <w:rsid w:val="00A933A7"/>
    <w:rsid w:val="00AA316B"/>
    <w:rsid w:val="00AD4F87"/>
    <w:rsid w:val="00B90942"/>
    <w:rsid w:val="00BB408F"/>
    <w:rsid w:val="00BC1FD2"/>
    <w:rsid w:val="00BD47B1"/>
    <w:rsid w:val="00C92C41"/>
    <w:rsid w:val="00CD05B6"/>
    <w:rsid w:val="00D06AC2"/>
    <w:rsid w:val="00D55262"/>
    <w:rsid w:val="00D57E3E"/>
    <w:rsid w:val="00DB24CB"/>
    <w:rsid w:val="00DC769D"/>
    <w:rsid w:val="00DF5013"/>
    <w:rsid w:val="00E6595E"/>
    <w:rsid w:val="00E80D4C"/>
    <w:rsid w:val="00E9640A"/>
    <w:rsid w:val="00F1586E"/>
    <w:rsid w:val="00FC73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1" w:qFormat="1"/>
    <w:lsdException w:name="List Number" w:semiHidden="0" w:uiPriority="11" w:unhideWhenUsed="0"/>
    <w:lsdException w:name="Title" w:semiHidden="0" w:uiPriority="10" w:unhideWhenUsed="0" w:qFormat="1"/>
    <w:lsdException w:name="Signature" w:qFormat="1"/>
    <w:lsdException w:name="Default Paragraph Font" w:uiPriority="1"/>
    <w:lsdException w:name="Subtitle" w:semiHidden="0" w:uiPriority="11" w:unhideWhenUsed="0" w:qFormat="1"/>
    <w:lsdException w:name="Strong" w:uiPriority="22" w:qFormat="1"/>
    <w:lsdException w:name="Emphasis" w:uiPriority="20" w:qFormat="1"/>
    <w:lsdException w:name="Table Grid" w:semiHidden="0" w:uiPriority="39" w:unhideWhenUsed="0"/>
    <w:lsdException w:name="Placeholder Text" w:unhideWhenUsed="0"/>
    <w:lsdException w:name="No Spacing" w:uiPriority="36"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1E042A"/>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rsid w:val="008D5E06"/>
    <w:pPr>
      <w:keepNext/>
      <w:keepLines/>
      <w:numPr>
        <w:numId w:val="4"/>
      </w:numPr>
      <w:spacing w:before="360" w:after="120" w:line="240" w:lineRule="auto"/>
      <w:outlineLvl w:val="1"/>
    </w:pPr>
    <w:rPr>
      <w:b/>
      <w:bCs/>
      <w:color w:val="2E74B5" w:themeColor="accent1" w:themeShade="BF"/>
      <w:sz w:val="24"/>
    </w:rPr>
  </w:style>
  <w:style w:type="paragraph" w:styleId="Heading3">
    <w:name w:val="heading 3"/>
    <w:basedOn w:val="Normal"/>
    <w:next w:val="Normal"/>
    <w:link w:val="Heading3Char"/>
    <w:uiPriority w:val="9"/>
    <w:semiHidden/>
    <w:unhideWhenUsed/>
    <w:qFormat/>
    <w:rsid w:val="008D5E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D5E0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D5E0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8D5E06"/>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D5E06"/>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
    <w:rsid w:val="008D6D77"/>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2"/>
    <w:qFormat/>
    <w:rsid w:val="008D5E06"/>
    <w:pPr>
      <w:numPr>
        <w:ilvl w:val="1"/>
      </w:numPr>
      <w:pBdr>
        <w:left w:val="double" w:sz="18" w:space="4" w:color="1F4E79" w:themeColor="accent1" w:themeShade="80"/>
      </w:pBdr>
      <w:spacing w:before="80" w:after="0" w:line="280" w:lineRule="exact"/>
    </w:pPr>
    <w:rPr>
      <w:b/>
      <w:bCs/>
      <w:color w:val="2E74B5" w:themeColor="accent1" w:themeShade="BF"/>
      <w:sz w:val="24"/>
    </w:rPr>
  </w:style>
  <w:style w:type="character" w:customStyle="1" w:styleId="SubtitleChar">
    <w:name w:val="Subtitle Char"/>
    <w:basedOn w:val="DefaultParagraphFont"/>
    <w:link w:val="Subtitle"/>
    <w:uiPriority w:val="2"/>
    <w:rsid w:val="008D5E06"/>
    <w:rPr>
      <w:b/>
      <w:bCs/>
      <w:color w:val="2E74B5" w:themeColor="accent1" w:themeShade="BF"/>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19"/>
    <w:rsid w:val="008D5E06"/>
    <w:pPr>
      <w:spacing w:after="160" w:line="264" w:lineRule="auto"/>
      <w:ind w:right="576"/>
    </w:pPr>
    <w:rPr>
      <w:i/>
      <w:iCs/>
      <w:color w:val="595959" w:themeColor="text1" w:themeTint="A6"/>
      <w:sz w:val="16"/>
    </w:rPr>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9"/>
    <w:semiHidden/>
    <w:rsid w:val="008D5E06"/>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D5E06"/>
    <w:rPr>
      <w:b/>
      <w:bCs/>
      <w:color w:val="2E74B5" w:themeColor="accent1" w:themeShade="BF"/>
      <w:sz w:val="24"/>
    </w:rPr>
  </w:style>
  <w:style w:type="paragraph" w:styleId="ListBullet">
    <w:name w:val="List Bullet"/>
    <w:basedOn w:val="Normal"/>
    <w:uiPriority w:val="1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1E042A"/>
    <w:pPr>
      <w:spacing w:before="200" w:after="0" w:line="240" w:lineRule="auto"/>
      <w:ind w:left="-216"/>
      <w:contextualSpacing/>
    </w:pPr>
    <w:rPr>
      <w:rFonts w:asciiTheme="majorHAnsi" w:eastAsiaTheme="majorEastAsia" w:hAnsiTheme="majorHAnsi" w:cstheme="majorBidi"/>
      <w:noProof/>
      <w:color w:val="1F4E79" w:themeColor="accent1" w:themeShade="80"/>
      <w:sz w:val="20"/>
    </w:rPr>
  </w:style>
  <w:style w:type="character" w:customStyle="1" w:styleId="FooterChar">
    <w:name w:val="Footer Char"/>
    <w:basedOn w:val="DefaultParagraphFont"/>
    <w:link w:val="Footer"/>
    <w:uiPriority w:val="99"/>
    <w:rsid w:val="001E042A"/>
    <w:rPr>
      <w:rFonts w:asciiTheme="majorHAnsi" w:eastAsiaTheme="majorEastAsia" w:hAnsiTheme="majorHAnsi" w:cstheme="majorBidi"/>
      <w:noProof/>
      <w:color w:val="1F4E79" w:themeColor="accent1" w:themeShade="80"/>
      <w:sz w:val="20"/>
    </w:rPr>
  </w:style>
  <w:style w:type="table" w:customStyle="1"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jectScopeTable">
    <w:name w:val="Project Scope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character" w:customStyle="1" w:styleId="Heading4Char">
    <w:name w:val="Heading 4 Char"/>
    <w:basedOn w:val="DefaultParagraphFont"/>
    <w:link w:val="Heading4"/>
    <w:uiPriority w:val="9"/>
    <w:semiHidden/>
    <w:rsid w:val="008D5E0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D5E06"/>
    <w:rPr>
      <w:rFonts w:asciiTheme="majorHAnsi" w:eastAsiaTheme="majorEastAsia" w:hAnsiTheme="majorHAnsi" w:cstheme="majorBidi"/>
      <w:color w:val="2E74B5" w:themeColor="accent1" w:themeShade="BF"/>
    </w:rPr>
  </w:style>
  <w:style w:type="character" w:customStyle="1" w:styleId="Heading8Char">
    <w:name w:val="Heading 8 Char"/>
    <w:basedOn w:val="DefaultParagraphFont"/>
    <w:link w:val="Heading8"/>
    <w:uiPriority w:val="9"/>
    <w:semiHidden/>
    <w:rsid w:val="008D5E06"/>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D5E06"/>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8D5E06"/>
    <w:rPr>
      <w:i/>
      <w:iCs/>
      <w:color w:val="2E74B5" w:themeColor="accent1" w:themeShade="BF"/>
    </w:rPr>
  </w:style>
  <w:style w:type="paragraph" w:styleId="IntenseQuote">
    <w:name w:val="Intense Quote"/>
    <w:basedOn w:val="Normal"/>
    <w:next w:val="Normal"/>
    <w:link w:val="IntenseQuoteChar"/>
    <w:uiPriority w:val="30"/>
    <w:semiHidden/>
    <w:unhideWhenUsed/>
    <w:qFormat/>
    <w:rsid w:val="008D5E0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semiHidden/>
    <w:rsid w:val="008D5E06"/>
    <w:rPr>
      <w:i/>
      <w:iCs/>
      <w:color w:val="2E74B5" w:themeColor="accent1" w:themeShade="BF"/>
    </w:rPr>
  </w:style>
  <w:style w:type="character" w:styleId="IntenseReference">
    <w:name w:val="Intense Reference"/>
    <w:basedOn w:val="DefaultParagraphFont"/>
    <w:uiPriority w:val="32"/>
    <w:semiHidden/>
    <w:unhideWhenUsed/>
    <w:qFormat/>
    <w:rsid w:val="008D5E06"/>
    <w:rPr>
      <w:b/>
      <w:bCs/>
      <w:caps w:val="0"/>
      <w:smallCaps/>
      <w:color w:val="2E74B5" w:themeColor="accent1" w:themeShade="BF"/>
      <w:spacing w:val="5"/>
    </w:rPr>
  </w:style>
  <w:style w:type="paragraph" w:styleId="BlockText">
    <w:name w:val="Block Text"/>
    <w:basedOn w:val="Normal"/>
    <w:uiPriority w:val="99"/>
    <w:semiHidden/>
    <w:unhideWhenUsed/>
    <w:rsid w:val="008D5E06"/>
    <w:pPr>
      <w:pBdr>
        <w:top w:val="single" w:sz="2" w:space="10" w:color="2E74B5" w:themeColor="accent1" w:themeShade="BF"/>
        <w:left w:val="single" w:sz="2" w:space="10" w:color="2E74B5" w:themeColor="accent1" w:themeShade="BF"/>
        <w:bottom w:val="single" w:sz="2" w:space="10" w:color="2E74B5" w:themeColor="accent1" w:themeShade="BF"/>
        <w:right w:val="single" w:sz="2" w:space="10" w:color="2E74B5" w:themeColor="accent1" w:themeShade="BF"/>
      </w:pBdr>
      <w:ind w:left="1152" w:right="1152"/>
    </w:pPr>
    <w:rPr>
      <w:rFonts w:eastAsiaTheme="minorEastAsia"/>
      <w:i/>
      <w:iCs/>
      <w:color w:val="2E74B5" w:themeColor="accent1" w:themeShade="BF"/>
    </w:rPr>
  </w:style>
  <w:style w:type="character" w:styleId="Hyperlink">
    <w:name w:val="Hyperlink"/>
    <w:basedOn w:val="DefaultParagraphFont"/>
    <w:uiPriority w:val="99"/>
    <w:semiHidden/>
    <w:unhideWhenUsed/>
    <w:rsid w:val="008D5E06"/>
    <w:rPr>
      <w:color w:val="D7230D" w:themeColor="accent6" w:themeShade="BF"/>
      <w:u w:val="single"/>
    </w:rPr>
  </w:style>
  <w:style w:type="character" w:customStyle="1" w:styleId="UnresolvedMention1">
    <w:name w:val="Unresolved Mention1"/>
    <w:basedOn w:val="DefaultParagraphFont"/>
    <w:uiPriority w:val="99"/>
    <w:semiHidden/>
    <w:unhideWhenUsed/>
    <w:rsid w:val="008D5E06"/>
    <w:rPr>
      <w:color w:val="595959" w:themeColor="text1" w:themeTint="A6"/>
      <w:shd w:val="clear" w:color="auto" w:fill="E1DFDD"/>
    </w:rPr>
  </w:style>
  <w:style w:type="paragraph" w:styleId="ListNumber">
    <w:name w:val="List Number"/>
    <w:basedOn w:val="Normal"/>
    <w:uiPriority w:val="11"/>
    <w:rsid w:val="00704472"/>
    <w:pPr>
      <w:numPr>
        <w:numId w:val="15"/>
      </w:numPr>
      <w:contextualSpacing/>
    </w:pPr>
  </w:style>
  <w:style w:type="table" w:customStyle="1" w:styleId="PlainTable4">
    <w:name w:val="Plain Table 4"/>
    <w:basedOn w:val="TableNormal"/>
    <w:uiPriority w:val="44"/>
    <w:rsid w:val="00083B37"/>
    <w:pPr>
      <w:spacing w:after="0" w:line="240" w:lineRule="auto"/>
    </w:pPr>
    <w:tblPr>
      <w:tblStyleRowBandSize w:val="1"/>
      <w:tblStyleColBandSize w:val="1"/>
      <w:tblCellMar>
        <w:left w:w="0" w:type="dxa"/>
        <w:right w:w="0" w:type="dxa"/>
      </w:tblCellMar>
    </w:tblPr>
    <w:tblStylePr w:type="firstRow">
      <w:rPr>
        <w:b w:val="0"/>
        <w:bCs/>
        <w:i w:val="0"/>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unhideWhenUsed/>
    <w:qFormat/>
    <w:rsid w:val="00E6595E"/>
    <w:pPr>
      <w:ind w:left="720"/>
      <w:contextualSpacing/>
    </w:pPr>
  </w:style>
  <w:style w:type="paragraph" w:styleId="BalloonText">
    <w:name w:val="Balloon Text"/>
    <w:basedOn w:val="Normal"/>
    <w:link w:val="BalloonTextChar"/>
    <w:uiPriority w:val="99"/>
    <w:semiHidden/>
    <w:unhideWhenUsed/>
    <w:rsid w:val="001E09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9F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1" w:qFormat="1"/>
    <w:lsdException w:name="List Number" w:semiHidden="0" w:uiPriority="11" w:unhideWhenUsed="0"/>
    <w:lsdException w:name="Title" w:semiHidden="0" w:uiPriority="10" w:unhideWhenUsed="0" w:qFormat="1"/>
    <w:lsdException w:name="Signature" w:qFormat="1"/>
    <w:lsdException w:name="Default Paragraph Font" w:uiPriority="1"/>
    <w:lsdException w:name="Subtitle" w:semiHidden="0" w:uiPriority="11" w:unhideWhenUsed="0" w:qFormat="1"/>
    <w:lsdException w:name="Strong" w:uiPriority="22" w:qFormat="1"/>
    <w:lsdException w:name="Emphasis" w:uiPriority="20" w:qFormat="1"/>
    <w:lsdException w:name="Table Grid" w:semiHidden="0" w:uiPriority="39" w:unhideWhenUsed="0"/>
    <w:lsdException w:name="Placeholder Text" w:unhideWhenUsed="0"/>
    <w:lsdException w:name="No Spacing" w:uiPriority="36"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1E042A"/>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rsid w:val="008D5E06"/>
    <w:pPr>
      <w:keepNext/>
      <w:keepLines/>
      <w:numPr>
        <w:numId w:val="4"/>
      </w:numPr>
      <w:spacing w:before="360" w:after="120" w:line="240" w:lineRule="auto"/>
      <w:outlineLvl w:val="1"/>
    </w:pPr>
    <w:rPr>
      <w:b/>
      <w:bCs/>
      <w:color w:val="2E74B5" w:themeColor="accent1" w:themeShade="BF"/>
      <w:sz w:val="24"/>
    </w:rPr>
  </w:style>
  <w:style w:type="paragraph" w:styleId="Heading3">
    <w:name w:val="heading 3"/>
    <w:basedOn w:val="Normal"/>
    <w:next w:val="Normal"/>
    <w:link w:val="Heading3Char"/>
    <w:uiPriority w:val="9"/>
    <w:semiHidden/>
    <w:unhideWhenUsed/>
    <w:qFormat/>
    <w:rsid w:val="008D5E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D5E0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D5E0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8D5E06"/>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D5E06"/>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
    <w:rsid w:val="008D6D77"/>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2"/>
    <w:qFormat/>
    <w:rsid w:val="008D5E06"/>
    <w:pPr>
      <w:numPr>
        <w:ilvl w:val="1"/>
      </w:numPr>
      <w:pBdr>
        <w:left w:val="double" w:sz="18" w:space="4" w:color="1F4E79" w:themeColor="accent1" w:themeShade="80"/>
      </w:pBdr>
      <w:spacing w:before="80" w:after="0" w:line="280" w:lineRule="exact"/>
    </w:pPr>
    <w:rPr>
      <w:b/>
      <w:bCs/>
      <w:color w:val="2E74B5" w:themeColor="accent1" w:themeShade="BF"/>
      <w:sz w:val="24"/>
    </w:rPr>
  </w:style>
  <w:style w:type="character" w:customStyle="1" w:styleId="SubtitleChar">
    <w:name w:val="Subtitle Char"/>
    <w:basedOn w:val="DefaultParagraphFont"/>
    <w:link w:val="Subtitle"/>
    <w:uiPriority w:val="2"/>
    <w:rsid w:val="008D5E06"/>
    <w:rPr>
      <w:b/>
      <w:bCs/>
      <w:color w:val="2E74B5" w:themeColor="accent1" w:themeShade="BF"/>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19"/>
    <w:rsid w:val="008D5E06"/>
    <w:pPr>
      <w:spacing w:after="160" w:line="264" w:lineRule="auto"/>
      <w:ind w:right="576"/>
    </w:pPr>
    <w:rPr>
      <w:i/>
      <w:iCs/>
      <w:color w:val="595959" w:themeColor="text1" w:themeTint="A6"/>
      <w:sz w:val="16"/>
    </w:rPr>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9"/>
    <w:semiHidden/>
    <w:rsid w:val="008D5E06"/>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D5E06"/>
    <w:rPr>
      <w:b/>
      <w:bCs/>
      <w:color w:val="2E74B5" w:themeColor="accent1" w:themeShade="BF"/>
      <w:sz w:val="24"/>
    </w:rPr>
  </w:style>
  <w:style w:type="paragraph" w:styleId="ListBullet">
    <w:name w:val="List Bullet"/>
    <w:basedOn w:val="Normal"/>
    <w:uiPriority w:val="1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1E042A"/>
    <w:pPr>
      <w:spacing w:before="200" w:after="0" w:line="240" w:lineRule="auto"/>
      <w:ind w:left="-216"/>
      <w:contextualSpacing/>
    </w:pPr>
    <w:rPr>
      <w:rFonts w:asciiTheme="majorHAnsi" w:eastAsiaTheme="majorEastAsia" w:hAnsiTheme="majorHAnsi" w:cstheme="majorBidi"/>
      <w:noProof/>
      <w:color w:val="1F4E79" w:themeColor="accent1" w:themeShade="80"/>
      <w:sz w:val="20"/>
    </w:rPr>
  </w:style>
  <w:style w:type="character" w:customStyle="1" w:styleId="FooterChar">
    <w:name w:val="Footer Char"/>
    <w:basedOn w:val="DefaultParagraphFont"/>
    <w:link w:val="Footer"/>
    <w:uiPriority w:val="99"/>
    <w:rsid w:val="001E042A"/>
    <w:rPr>
      <w:rFonts w:asciiTheme="majorHAnsi" w:eastAsiaTheme="majorEastAsia" w:hAnsiTheme="majorHAnsi" w:cstheme="majorBidi"/>
      <w:noProof/>
      <w:color w:val="1F4E79" w:themeColor="accent1" w:themeShade="80"/>
      <w:sz w:val="20"/>
    </w:rPr>
  </w:style>
  <w:style w:type="table" w:customStyle="1"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jectScopeTable">
    <w:name w:val="Project Scope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character" w:customStyle="1" w:styleId="Heading4Char">
    <w:name w:val="Heading 4 Char"/>
    <w:basedOn w:val="DefaultParagraphFont"/>
    <w:link w:val="Heading4"/>
    <w:uiPriority w:val="9"/>
    <w:semiHidden/>
    <w:rsid w:val="008D5E0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D5E06"/>
    <w:rPr>
      <w:rFonts w:asciiTheme="majorHAnsi" w:eastAsiaTheme="majorEastAsia" w:hAnsiTheme="majorHAnsi" w:cstheme="majorBidi"/>
      <w:color w:val="2E74B5" w:themeColor="accent1" w:themeShade="BF"/>
    </w:rPr>
  </w:style>
  <w:style w:type="character" w:customStyle="1" w:styleId="Heading8Char">
    <w:name w:val="Heading 8 Char"/>
    <w:basedOn w:val="DefaultParagraphFont"/>
    <w:link w:val="Heading8"/>
    <w:uiPriority w:val="9"/>
    <w:semiHidden/>
    <w:rsid w:val="008D5E06"/>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D5E06"/>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8D5E06"/>
    <w:rPr>
      <w:i/>
      <w:iCs/>
      <w:color w:val="2E74B5" w:themeColor="accent1" w:themeShade="BF"/>
    </w:rPr>
  </w:style>
  <w:style w:type="paragraph" w:styleId="IntenseQuote">
    <w:name w:val="Intense Quote"/>
    <w:basedOn w:val="Normal"/>
    <w:next w:val="Normal"/>
    <w:link w:val="IntenseQuoteChar"/>
    <w:uiPriority w:val="30"/>
    <w:semiHidden/>
    <w:unhideWhenUsed/>
    <w:qFormat/>
    <w:rsid w:val="008D5E0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semiHidden/>
    <w:rsid w:val="008D5E06"/>
    <w:rPr>
      <w:i/>
      <w:iCs/>
      <w:color w:val="2E74B5" w:themeColor="accent1" w:themeShade="BF"/>
    </w:rPr>
  </w:style>
  <w:style w:type="character" w:styleId="IntenseReference">
    <w:name w:val="Intense Reference"/>
    <w:basedOn w:val="DefaultParagraphFont"/>
    <w:uiPriority w:val="32"/>
    <w:semiHidden/>
    <w:unhideWhenUsed/>
    <w:qFormat/>
    <w:rsid w:val="008D5E06"/>
    <w:rPr>
      <w:b/>
      <w:bCs/>
      <w:caps w:val="0"/>
      <w:smallCaps/>
      <w:color w:val="2E74B5" w:themeColor="accent1" w:themeShade="BF"/>
      <w:spacing w:val="5"/>
    </w:rPr>
  </w:style>
  <w:style w:type="paragraph" w:styleId="BlockText">
    <w:name w:val="Block Text"/>
    <w:basedOn w:val="Normal"/>
    <w:uiPriority w:val="99"/>
    <w:semiHidden/>
    <w:unhideWhenUsed/>
    <w:rsid w:val="008D5E06"/>
    <w:pPr>
      <w:pBdr>
        <w:top w:val="single" w:sz="2" w:space="10" w:color="2E74B5" w:themeColor="accent1" w:themeShade="BF"/>
        <w:left w:val="single" w:sz="2" w:space="10" w:color="2E74B5" w:themeColor="accent1" w:themeShade="BF"/>
        <w:bottom w:val="single" w:sz="2" w:space="10" w:color="2E74B5" w:themeColor="accent1" w:themeShade="BF"/>
        <w:right w:val="single" w:sz="2" w:space="10" w:color="2E74B5" w:themeColor="accent1" w:themeShade="BF"/>
      </w:pBdr>
      <w:ind w:left="1152" w:right="1152"/>
    </w:pPr>
    <w:rPr>
      <w:rFonts w:eastAsiaTheme="minorEastAsia"/>
      <w:i/>
      <w:iCs/>
      <w:color w:val="2E74B5" w:themeColor="accent1" w:themeShade="BF"/>
    </w:rPr>
  </w:style>
  <w:style w:type="character" w:styleId="Hyperlink">
    <w:name w:val="Hyperlink"/>
    <w:basedOn w:val="DefaultParagraphFont"/>
    <w:uiPriority w:val="99"/>
    <w:semiHidden/>
    <w:unhideWhenUsed/>
    <w:rsid w:val="008D5E06"/>
    <w:rPr>
      <w:color w:val="D7230D" w:themeColor="accent6" w:themeShade="BF"/>
      <w:u w:val="single"/>
    </w:rPr>
  </w:style>
  <w:style w:type="character" w:customStyle="1" w:styleId="UnresolvedMention1">
    <w:name w:val="Unresolved Mention1"/>
    <w:basedOn w:val="DefaultParagraphFont"/>
    <w:uiPriority w:val="99"/>
    <w:semiHidden/>
    <w:unhideWhenUsed/>
    <w:rsid w:val="008D5E06"/>
    <w:rPr>
      <w:color w:val="595959" w:themeColor="text1" w:themeTint="A6"/>
      <w:shd w:val="clear" w:color="auto" w:fill="E1DFDD"/>
    </w:rPr>
  </w:style>
  <w:style w:type="paragraph" w:styleId="ListNumber">
    <w:name w:val="List Number"/>
    <w:basedOn w:val="Normal"/>
    <w:uiPriority w:val="11"/>
    <w:rsid w:val="00704472"/>
    <w:pPr>
      <w:numPr>
        <w:numId w:val="15"/>
      </w:numPr>
      <w:contextualSpacing/>
    </w:pPr>
  </w:style>
  <w:style w:type="table" w:customStyle="1" w:styleId="PlainTable4">
    <w:name w:val="Plain Table 4"/>
    <w:basedOn w:val="TableNormal"/>
    <w:uiPriority w:val="44"/>
    <w:rsid w:val="00083B37"/>
    <w:pPr>
      <w:spacing w:after="0" w:line="240" w:lineRule="auto"/>
    </w:pPr>
    <w:tblPr>
      <w:tblStyleRowBandSize w:val="1"/>
      <w:tblStyleColBandSize w:val="1"/>
      <w:tblCellMar>
        <w:left w:w="0" w:type="dxa"/>
        <w:right w:w="0" w:type="dxa"/>
      </w:tblCellMar>
    </w:tblPr>
    <w:tblStylePr w:type="firstRow">
      <w:rPr>
        <w:b w:val="0"/>
        <w:bCs/>
        <w:i w:val="0"/>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unhideWhenUsed/>
    <w:qFormat/>
    <w:rsid w:val="00E6595E"/>
    <w:pPr>
      <w:ind w:left="720"/>
      <w:contextualSpacing/>
    </w:pPr>
  </w:style>
  <w:style w:type="paragraph" w:styleId="BalloonText">
    <w:name w:val="Balloon Text"/>
    <w:basedOn w:val="Normal"/>
    <w:link w:val="BalloonTextChar"/>
    <w:uiPriority w:val="99"/>
    <w:semiHidden/>
    <w:unhideWhenUsed/>
    <w:rsid w:val="001E09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9F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AppData\Roaming\Microsoft\Templates\Project%20scope%20report%20(Business%20Blue%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C15F38B2E594A0EA761CBA13CC9A1BE"/>
        <w:category>
          <w:name w:val="General"/>
          <w:gallery w:val="placeholder"/>
        </w:category>
        <w:types>
          <w:type w:val="bbPlcHdr"/>
        </w:types>
        <w:behaviors>
          <w:behavior w:val="content"/>
        </w:behaviors>
        <w:guid w:val="{C0F951B3-FFF7-4A45-A393-D4DDA533A2C6}"/>
      </w:docPartPr>
      <w:docPartBody>
        <w:p w:rsidR="00B94525" w:rsidRDefault="00593382" w:rsidP="00593382">
          <w:pPr>
            <w:pStyle w:val="CC15F38B2E594A0EA761CBA13CC9A1BE"/>
          </w:pPr>
          <w:r>
            <w:t>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382"/>
    <w:rsid w:val="000C705F"/>
    <w:rsid w:val="003C4B0C"/>
    <w:rsid w:val="00593382"/>
    <w:rsid w:val="005B4C5B"/>
    <w:rsid w:val="00840CCA"/>
    <w:rsid w:val="00B94525"/>
    <w:rsid w:val="00D20F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247996EF604EE086D4AB07D647DE10">
    <w:name w:val="DE247996EF604EE086D4AB07D647DE10"/>
  </w:style>
  <w:style w:type="paragraph" w:customStyle="1" w:styleId="869E0BEA333944CF88D80850F85CC1DA">
    <w:name w:val="869E0BEA333944CF88D80850F85CC1DA"/>
  </w:style>
  <w:style w:type="paragraph" w:customStyle="1" w:styleId="989557B6BE104871825C224B616131A5">
    <w:name w:val="989557B6BE104871825C224B616131A5"/>
  </w:style>
  <w:style w:type="paragraph" w:customStyle="1" w:styleId="C67C84A621D2493BAFCE38185565480E">
    <w:name w:val="C67C84A621D2493BAFCE38185565480E"/>
  </w:style>
  <w:style w:type="paragraph" w:customStyle="1" w:styleId="347FA38FE37C417EBEC9852126D997AB">
    <w:name w:val="347FA38FE37C417EBEC9852126D997AB"/>
  </w:style>
  <w:style w:type="paragraph" w:customStyle="1" w:styleId="63E70704030F4E5EABD92D4F623274B7">
    <w:name w:val="63E70704030F4E5EABD92D4F623274B7"/>
  </w:style>
  <w:style w:type="paragraph" w:customStyle="1" w:styleId="B2A4212394754D0BBA43136950665C31">
    <w:name w:val="B2A4212394754D0BBA43136950665C31"/>
  </w:style>
  <w:style w:type="paragraph" w:customStyle="1" w:styleId="EAB5DA84D23C460F8736C91E0EDD651B">
    <w:name w:val="EAB5DA84D23C460F8736C91E0EDD651B"/>
  </w:style>
  <w:style w:type="paragraph" w:customStyle="1" w:styleId="2DEB5FD882624AE984623ECFC68B8C8F">
    <w:name w:val="2DEB5FD882624AE984623ECFC68B8C8F"/>
  </w:style>
  <w:style w:type="paragraph" w:customStyle="1" w:styleId="69263E55F73E4A1399391F7E8861EB45">
    <w:name w:val="69263E55F73E4A1399391F7E8861EB45"/>
  </w:style>
  <w:style w:type="paragraph" w:customStyle="1" w:styleId="53CA895FD7AF4FDCBF70C7826066D297">
    <w:name w:val="53CA895FD7AF4FDCBF70C7826066D297"/>
  </w:style>
  <w:style w:type="paragraph" w:customStyle="1" w:styleId="6E5D6585EBD140ED82A5C6569059A73D">
    <w:name w:val="6E5D6585EBD140ED82A5C6569059A73D"/>
  </w:style>
  <w:style w:type="paragraph" w:customStyle="1" w:styleId="0CF0112DBF85414DB2EF12C796D59561">
    <w:name w:val="0CF0112DBF85414DB2EF12C796D59561"/>
  </w:style>
  <w:style w:type="paragraph" w:customStyle="1" w:styleId="4CB0F581C2CF4ADC8EA660CC05DEF924">
    <w:name w:val="4CB0F581C2CF4ADC8EA660CC05DEF924"/>
  </w:style>
  <w:style w:type="paragraph" w:customStyle="1" w:styleId="CF05AA468BD34EA3A08F0C025E184725">
    <w:name w:val="CF05AA468BD34EA3A08F0C025E184725"/>
  </w:style>
  <w:style w:type="paragraph" w:customStyle="1" w:styleId="300A71111F624C2886F26B61CE247E71">
    <w:name w:val="300A71111F624C2886F26B61CE247E71"/>
  </w:style>
  <w:style w:type="paragraph" w:customStyle="1" w:styleId="E4280A37209B4572A9B70AB6B2963B15">
    <w:name w:val="E4280A37209B4572A9B70AB6B2963B15"/>
  </w:style>
  <w:style w:type="paragraph" w:customStyle="1" w:styleId="930FB938E60D443795DFC9BDFE9693D9">
    <w:name w:val="930FB938E60D443795DFC9BDFE9693D9"/>
  </w:style>
  <w:style w:type="paragraph" w:customStyle="1" w:styleId="7282CBA9A1E441C2AB6A27630CFA186B">
    <w:name w:val="7282CBA9A1E441C2AB6A27630CFA186B"/>
  </w:style>
  <w:style w:type="paragraph" w:customStyle="1" w:styleId="28E22CF8DBA9416BB19A1F1A19D1FA84">
    <w:name w:val="28E22CF8DBA9416BB19A1F1A19D1FA84"/>
  </w:style>
  <w:style w:type="paragraph" w:customStyle="1" w:styleId="BDAA69F30AC147BF9D8E1A967B7AEBC3">
    <w:name w:val="BDAA69F30AC147BF9D8E1A967B7AEBC3"/>
  </w:style>
  <w:style w:type="paragraph" w:customStyle="1" w:styleId="0EAB87F06FD34F2280D08BB8A2A2F933">
    <w:name w:val="0EAB87F06FD34F2280D08BB8A2A2F933"/>
  </w:style>
  <w:style w:type="paragraph" w:customStyle="1" w:styleId="6365CD8729734C029578E71B021DD672">
    <w:name w:val="6365CD8729734C029578E71B021DD672"/>
  </w:style>
  <w:style w:type="paragraph" w:customStyle="1" w:styleId="BCAD13A8F59A4E4CBD7F43B86C2BA5AA">
    <w:name w:val="BCAD13A8F59A4E4CBD7F43B86C2BA5AA"/>
  </w:style>
  <w:style w:type="paragraph" w:customStyle="1" w:styleId="28C582A9CD774C469BB6846DE43A0714">
    <w:name w:val="28C582A9CD774C469BB6846DE43A0714"/>
  </w:style>
  <w:style w:type="paragraph" w:customStyle="1" w:styleId="6EB25C550B80438E94E0998FF150CFE9">
    <w:name w:val="6EB25C550B80438E94E0998FF150CFE9"/>
  </w:style>
  <w:style w:type="paragraph" w:customStyle="1" w:styleId="B96210C2CC3947038BAC7CCFD468214A">
    <w:name w:val="B96210C2CC3947038BAC7CCFD468214A"/>
  </w:style>
  <w:style w:type="paragraph" w:customStyle="1" w:styleId="A0EA71F439B148C68E56E2E11104E36F">
    <w:name w:val="A0EA71F439B148C68E56E2E11104E36F"/>
  </w:style>
  <w:style w:type="paragraph" w:customStyle="1" w:styleId="91237C8E196E4463A01C6778FCDC1311">
    <w:name w:val="91237C8E196E4463A01C6778FCDC1311"/>
  </w:style>
  <w:style w:type="paragraph" w:customStyle="1" w:styleId="FFB78FB481B841B0917E6B3DEA74FABA">
    <w:name w:val="FFB78FB481B841B0917E6B3DEA74FABA"/>
  </w:style>
  <w:style w:type="paragraph" w:customStyle="1" w:styleId="8E85F79DB6C34940BA3F73E7BAFCF4CD">
    <w:name w:val="8E85F79DB6C34940BA3F73E7BAFCF4CD"/>
  </w:style>
  <w:style w:type="paragraph" w:customStyle="1" w:styleId="5FBCD70FE73B43C2A4644AE9C2805434">
    <w:name w:val="5FBCD70FE73B43C2A4644AE9C2805434"/>
  </w:style>
  <w:style w:type="paragraph" w:customStyle="1" w:styleId="CAC95022BADE4B46A0DFE944CE689F06">
    <w:name w:val="CAC95022BADE4B46A0DFE944CE689F06"/>
  </w:style>
  <w:style w:type="paragraph" w:customStyle="1" w:styleId="33E722BE76C44335AB64DDDFD75CC488">
    <w:name w:val="33E722BE76C44335AB64DDDFD75CC488"/>
  </w:style>
  <w:style w:type="paragraph" w:customStyle="1" w:styleId="F312DDC657A4435A86F8A4CC4F44D427">
    <w:name w:val="F312DDC657A4435A86F8A4CC4F44D427"/>
  </w:style>
  <w:style w:type="paragraph" w:customStyle="1" w:styleId="F472122B6E4444E7B57CBBB4811FA0A1">
    <w:name w:val="F472122B6E4444E7B57CBBB4811FA0A1"/>
  </w:style>
  <w:style w:type="paragraph" w:customStyle="1" w:styleId="C791A14AC72449898E351F58511D4F2D">
    <w:name w:val="C791A14AC72449898E351F58511D4F2D"/>
  </w:style>
  <w:style w:type="paragraph" w:customStyle="1" w:styleId="74E1E8F04E884602B5399F10174AB79F">
    <w:name w:val="74E1E8F04E884602B5399F10174AB79F"/>
  </w:style>
  <w:style w:type="paragraph" w:customStyle="1" w:styleId="11B65F948DF943C6B209116519AD9CB0">
    <w:name w:val="11B65F948DF943C6B209116519AD9CB0"/>
    <w:rsid w:val="00593382"/>
  </w:style>
  <w:style w:type="paragraph" w:customStyle="1" w:styleId="55ADC10E38764EFF815721ABE9432764">
    <w:name w:val="55ADC10E38764EFF815721ABE9432764"/>
    <w:rsid w:val="00593382"/>
  </w:style>
  <w:style w:type="paragraph" w:customStyle="1" w:styleId="C689366DE718467FA61255EF56DC1E2E">
    <w:name w:val="C689366DE718467FA61255EF56DC1E2E"/>
    <w:rsid w:val="00593382"/>
  </w:style>
  <w:style w:type="paragraph" w:customStyle="1" w:styleId="694B5D1B726F4F8F8AF3BB244CB7A92F">
    <w:name w:val="694B5D1B726F4F8F8AF3BB244CB7A92F"/>
    <w:rsid w:val="00593382"/>
  </w:style>
  <w:style w:type="paragraph" w:customStyle="1" w:styleId="EE5F9BA052C847BDA03883CA410F843B">
    <w:name w:val="EE5F9BA052C847BDA03883CA410F843B"/>
    <w:rsid w:val="00593382"/>
  </w:style>
  <w:style w:type="paragraph" w:customStyle="1" w:styleId="60E4A3EE4DE54962B01016FDF5356EBF">
    <w:name w:val="60E4A3EE4DE54962B01016FDF5356EBF"/>
    <w:rsid w:val="00593382"/>
  </w:style>
  <w:style w:type="paragraph" w:customStyle="1" w:styleId="CA1B940BA021429F97520B1A156CFE0D">
    <w:name w:val="CA1B940BA021429F97520B1A156CFE0D"/>
    <w:rsid w:val="00593382"/>
  </w:style>
  <w:style w:type="paragraph" w:customStyle="1" w:styleId="02C939FB3CBA432DA7B063EF7B7491F2">
    <w:name w:val="02C939FB3CBA432DA7B063EF7B7491F2"/>
    <w:rsid w:val="00593382"/>
  </w:style>
  <w:style w:type="paragraph" w:customStyle="1" w:styleId="1B530EFDDDF94AEB89F1D1790A313A50">
    <w:name w:val="1B530EFDDDF94AEB89F1D1790A313A50"/>
    <w:rsid w:val="00593382"/>
  </w:style>
  <w:style w:type="paragraph" w:customStyle="1" w:styleId="78020BF9752E49F88AAAA055C02287A2">
    <w:name w:val="78020BF9752E49F88AAAA055C02287A2"/>
    <w:rsid w:val="00593382"/>
  </w:style>
  <w:style w:type="paragraph" w:customStyle="1" w:styleId="E1D83D67BA444AA6BDF1E43D3C8B9B7F">
    <w:name w:val="E1D83D67BA444AA6BDF1E43D3C8B9B7F"/>
    <w:rsid w:val="00593382"/>
  </w:style>
  <w:style w:type="paragraph" w:customStyle="1" w:styleId="1AE56C9D862E4F93A2D88E7C5CF3D455">
    <w:name w:val="1AE56C9D862E4F93A2D88E7C5CF3D455"/>
    <w:rsid w:val="00593382"/>
  </w:style>
  <w:style w:type="paragraph" w:customStyle="1" w:styleId="395A751B3EBC484895C3BD370465826F">
    <w:name w:val="395A751B3EBC484895C3BD370465826F"/>
    <w:rsid w:val="00593382"/>
  </w:style>
  <w:style w:type="paragraph" w:customStyle="1" w:styleId="3E2467333EFE4E09BBB2E6722F95E918">
    <w:name w:val="3E2467333EFE4E09BBB2E6722F95E918"/>
    <w:rsid w:val="00593382"/>
  </w:style>
  <w:style w:type="paragraph" w:customStyle="1" w:styleId="4878716C13F149C3BC7CDAF87D7C21FC">
    <w:name w:val="4878716C13F149C3BC7CDAF87D7C21FC"/>
    <w:rsid w:val="00593382"/>
  </w:style>
  <w:style w:type="paragraph" w:customStyle="1" w:styleId="8B0EA488776A45F6B84C4141A6449C76">
    <w:name w:val="8B0EA488776A45F6B84C4141A6449C76"/>
    <w:rsid w:val="00593382"/>
  </w:style>
  <w:style w:type="paragraph" w:customStyle="1" w:styleId="354F0BF43EB54B9BA9E17135D47E6C4E">
    <w:name w:val="354F0BF43EB54B9BA9E17135D47E6C4E"/>
    <w:rsid w:val="00593382"/>
  </w:style>
  <w:style w:type="paragraph" w:customStyle="1" w:styleId="3A626DDA04BB4D68BBEDEC4E193E5A03">
    <w:name w:val="3A626DDA04BB4D68BBEDEC4E193E5A03"/>
    <w:rsid w:val="00593382"/>
  </w:style>
  <w:style w:type="paragraph" w:customStyle="1" w:styleId="FF67BBAA92DA4A1ABB4EE4985AAFCCBF">
    <w:name w:val="FF67BBAA92DA4A1ABB4EE4985AAFCCBF"/>
    <w:rsid w:val="00593382"/>
  </w:style>
  <w:style w:type="paragraph" w:customStyle="1" w:styleId="AB8EFE18C9DC44D7B39DE4951B8444B2">
    <w:name w:val="AB8EFE18C9DC44D7B39DE4951B8444B2"/>
    <w:rsid w:val="00593382"/>
  </w:style>
  <w:style w:type="paragraph" w:customStyle="1" w:styleId="14033D1AA7094A5692475D6FB1A4CC80">
    <w:name w:val="14033D1AA7094A5692475D6FB1A4CC80"/>
    <w:rsid w:val="00593382"/>
  </w:style>
  <w:style w:type="paragraph" w:customStyle="1" w:styleId="2597883687AA49E1BC74E11397223AEE">
    <w:name w:val="2597883687AA49E1BC74E11397223AEE"/>
    <w:rsid w:val="00593382"/>
  </w:style>
  <w:style w:type="paragraph" w:customStyle="1" w:styleId="CC15F38B2E594A0EA761CBA13CC9A1BE">
    <w:name w:val="CC15F38B2E594A0EA761CBA13CC9A1BE"/>
    <w:rsid w:val="00593382"/>
  </w:style>
  <w:style w:type="paragraph" w:customStyle="1" w:styleId="F1D7890C6B3842E581141FFAE72B0594">
    <w:name w:val="F1D7890C6B3842E581141FFAE72B0594"/>
    <w:rsid w:val="0059338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247996EF604EE086D4AB07D647DE10">
    <w:name w:val="DE247996EF604EE086D4AB07D647DE10"/>
  </w:style>
  <w:style w:type="paragraph" w:customStyle="1" w:styleId="869E0BEA333944CF88D80850F85CC1DA">
    <w:name w:val="869E0BEA333944CF88D80850F85CC1DA"/>
  </w:style>
  <w:style w:type="paragraph" w:customStyle="1" w:styleId="989557B6BE104871825C224B616131A5">
    <w:name w:val="989557B6BE104871825C224B616131A5"/>
  </w:style>
  <w:style w:type="paragraph" w:customStyle="1" w:styleId="C67C84A621D2493BAFCE38185565480E">
    <w:name w:val="C67C84A621D2493BAFCE38185565480E"/>
  </w:style>
  <w:style w:type="paragraph" w:customStyle="1" w:styleId="347FA38FE37C417EBEC9852126D997AB">
    <w:name w:val="347FA38FE37C417EBEC9852126D997AB"/>
  </w:style>
  <w:style w:type="paragraph" w:customStyle="1" w:styleId="63E70704030F4E5EABD92D4F623274B7">
    <w:name w:val="63E70704030F4E5EABD92D4F623274B7"/>
  </w:style>
  <w:style w:type="paragraph" w:customStyle="1" w:styleId="B2A4212394754D0BBA43136950665C31">
    <w:name w:val="B2A4212394754D0BBA43136950665C31"/>
  </w:style>
  <w:style w:type="paragraph" w:customStyle="1" w:styleId="EAB5DA84D23C460F8736C91E0EDD651B">
    <w:name w:val="EAB5DA84D23C460F8736C91E0EDD651B"/>
  </w:style>
  <w:style w:type="paragraph" w:customStyle="1" w:styleId="2DEB5FD882624AE984623ECFC68B8C8F">
    <w:name w:val="2DEB5FD882624AE984623ECFC68B8C8F"/>
  </w:style>
  <w:style w:type="paragraph" w:customStyle="1" w:styleId="69263E55F73E4A1399391F7E8861EB45">
    <w:name w:val="69263E55F73E4A1399391F7E8861EB45"/>
  </w:style>
  <w:style w:type="paragraph" w:customStyle="1" w:styleId="53CA895FD7AF4FDCBF70C7826066D297">
    <w:name w:val="53CA895FD7AF4FDCBF70C7826066D297"/>
  </w:style>
  <w:style w:type="paragraph" w:customStyle="1" w:styleId="6E5D6585EBD140ED82A5C6569059A73D">
    <w:name w:val="6E5D6585EBD140ED82A5C6569059A73D"/>
  </w:style>
  <w:style w:type="paragraph" w:customStyle="1" w:styleId="0CF0112DBF85414DB2EF12C796D59561">
    <w:name w:val="0CF0112DBF85414DB2EF12C796D59561"/>
  </w:style>
  <w:style w:type="paragraph" w:customStyle="1" w:styleId="4CB0F581C2CF4ADC8EA660CC05DEF924">
    <w:name w:val="4CB0F581C2CF4ADC8EA660CC05DEF924"/>
  </w:style>
  <w:style w:type="paragraph" w:customStyle="1" w:styleId="CF05AA468BD34EA3A08F0C025E184725">
    <w:name w:val="CF05AA468BD34EA3A08F0C025E184725"/>
  </w:style>
  <w:style w:type="paragraph" w:customStyle="1" w:styleId="300A71111F624C2886F26B61CE247E71">
    <w:name w:val="300A71111F624C2886F26B61CE247E71"/>
  </w:style>
  <w:style w:type="paragraph" w:customStyle="1" w:styleId="E4280A37209B4572A9B70AB6B2963B15">
    <w:name w:val="E4280A37209B4572A9B70AB6B2963B15"/>
  </w:style>
  <w:style w:type="paragraph" w:customStyle="1" w:styleId="930FB938E60D443795DFC9BDFE9693D9">
    <w:name w:val="930FB938E60D443795DFC9BDFE9693D9"/>
  </w:style>
  <w:style w:type="paragraph" w:customStyle="1" w:styleId="7282CBA9A1E441C2AB6A27630CFA186B">
    <w:name w:val="7282CBA9A1E441C2AB6A27630CFA186B"/>
  </w:style>
  <w:style w:type="paragraph" w:customStyle="1" w:styleId="28E22CF8DBA9416BB19A1F1A19D1FA84">
    <w:name w:val="28E22CF8DBA9416BB19A1F1A19D1FA84"/>
  </w:style>
  <w:style w:type="paragraph" w:customStyle="1" w:styleId="BDAA69F30AC147BF9D8E1A967B7AEBC3">
    <w:name w:val="BDAA69F30AC147BF9D8E1A967B7AEBC3"/>
  </w:style>
  <w:style w:type="paragraph" w:customStyle="1" w:styleId="0EAB87F06FD34F2280D08BB8A2A2F933">
    <w:name w:val="0EAB87F06FD34F2280D08BB8A2A2F933"/>
  </w:style>
  <w:style w:type="paragraph" w:customStyle="1" w:styleId="6365CD8729734C029578E71B021DD672">
    <w:name w:val="6365CD8729734C029578E71B021DD672"/>
  </w:style>
  <w:style w:type="paragraph" w:customStyle="1" w:styleId="BCAD13A8F59A4E4CBD7F43B86C2BA5AA">
    <w:name w:val="BCAD13A8F59A4E4CBD7F43B86C2BA5AA"/>
  </w:style>
  <w:style w:type="paragraph" w:customStyle="1" w:styleId="28C582A9CD774C469BB6846DE43A0714">
    <w:name w:val="28C582A9CD774C469BB6846DE43A0714"/>
  </w:style>
  <w:style w:type="paragraph" w:customStyle="1" w:styleId="6EB25C550B80438E94E0998FF150CFE9">
    <w:name w:val="6EB25C550B80438E94E0998FF150CFE9"/>
  </w:style>
  <w:style w:type="paragraph" w:customStyle="1" w:styleId="B96210C2CC3947038BAC7CCFD468214A">
    <w:name w:val="B96210C2CC3947038BAC7CCFD468214A"/>
  </w:style>
  <w:style w:type="paragraph" w:customStyle="1" w:styleId="A0EA71F439B148C68E56E2E11104E36F">
    <w:name w:val="A0EA71F439B148C68E56E2E11104E36F"/>
  </w:style>
  <w:style w:type="paragraph" w:customStyle="1" w:styleId="91237C8E196E4463A01C6778FCDC1311">
    <w:name w:val="91237C8E196E4463A01C6778FCDC1311"/>
  </w:style>
  <w:style w:type="paragraph" w:customStyle="1" w:styleId="FFB78FB481B841B0917E6B3DEA74FABA">
    <w:name w:val="FFB78FB481B841B0917E6B3DEA74FABA"/>
  </w:style>
  <w:style w:type="paragraph" w:customStyle="1" w:styleId="8E85F79DB6C34940BA3F73E7BAFCF4CD">
    <w:name w:val="8E85F79DB6C34940BA3F73E7BAFCF4CD"/>
  </w:style>
  <w:style w:type="paragraph" w:customStyle="1" w:styleId="5FBCD70FE73B43C2A4644AE9C2805434">
    <w:name w:val="5FBCD70FE73B43C2A4644AE9C2805434"/>
  </w:style>
  <w:style w:type="paragraph" w:customStyle="1" w:styleId="CAC95022BADE4B46A0DFE944CE689F06">
    <w:name w:val="CAC95022BADE4B46A0DFE944CE689F06"/>
  </w:style>
  <w:style w:type="paragraph" w:customStyle="1" w:styleId="33E722BE76C44335AB64DDDFD75CC488">
    <w:name w:val="33E722BE76C44335AB64DDDFD75CC488"/>
  </w:style>
  <w:style w:type="paragraph" w:customStyle="1" w:styleId="F312DDC657A4435A86F8A4CC4F44D427">
    <w:name w:val="F312DDC657A4435A86F8A4CC4F44D427"/>
  </w:style>
  <w:style w:type="paragraph" w:customStyle="1" w:styleId="F472122B6E4444E7B57CBBB4811FA0A1">
    <w:name w:val="F472122B6E4444E7B57CBBB4811FA0A1"/>
  </w:style>
  <w:style w:type="paragraph" w:customStyle="1" w:styleId="C791A14AC72449898E351F58511D4F2D">
    <w:name w:val="C791A14AC72449898E351F58511D4F2D"/>
  </w:style>
  <w:style w:type="paragraph" w:customStyle="1" w:styleId="74E1E8F04E884602B5399F10174AB79F">
    <w:name w:val="74E1E8F04E884602B5399F10174AB79F"/>
  </w:style>
  <w:style w:type="paragraph" w:customStyle="1" w:styleId="11B65F948DF943C6B209116519AD9CB0">
    <w:name w:val="11B65F948DF943C6B209116519AD9CB0"/>
    <w:rsid w:val="00593382"/>
  </w:style>
  <w:style w:type="paragraph" w:customStyle="1" w:styleId="55ADC10E38764EFF815721ABE9432764">
    <w:name w:val="55ADC10E38764EFF815721ABE9432764"/>
    <w:rsid w:val="00593382"/>
  </w:style>
  <w:style w:type="paragraph" w:customStyle="1" w:styleId="C689366DE718467FA61255EF56DC1E2E">
    <w:name w:val="C689366DE718467FA61255EF56DC1E2E"/>
    <w:rsid w:val="00593382"/>
  </w:style>
  <w:style w:type="paragraph" w:customStyle="1" w:styleId="694B5D1B726F4F8F8AF3BB244CB7A92F">
    <w:name w:val="694B5D1B726F4F8F8AF3BB244CB7A92F"/>
    <w:rsid w:val="00593382"/>
  </w:style>
  <w:style w:type="paragraph" w:customStyle="1" w:styleId="EE5F9BA052C847BDA03883CA410F843B">
    <w:name w:val="EE5F9BA052C847BDA03883CA410F843B"/>
    <w:rsid w:val="00593382"/>
  </w:style>
  <w:style w:type="paragraph" w:customStyle="1" w:styleId="60E4A3EE4DE54962B01016FDF5356EBF">
    <w:name w:val="60E4A3EE4DE54962B01016FDF5356EBF"/>
    <w:rsid w:val="00593382"/>
  </w:style>
  <w:style w:type="paragraph" w:customStyle="1" w:styleId="CA1B940BA021429F97520B1A156CFE0D">
    <w:name w:val="CA1B940BA021429F97520B1A156CFE0D"/>
    <w:rsid w:val="00593382"/>
  </w:style>
  <w:style w:type="paragraph" w:customStyle="1" w:styleId="02C939FB3CBA432DA7B063EF7B7491F2">
    <w:name w:val="02C939FB3CBA432DA7B063EF7B7491F2"/>
    <w:rsid w:val="00593382"/>
  </w:style>
  <w:style w:type="paragraph" w:customStyle="1" w:styleId="1B530EFDDDF94AEB89F1D1790A313A50">
    <w:name w:val="1B530EFDDDF94AEB89F1D1790A313A50"/>
    <w:rsid w:val="00593382"/>
  </w:style>
  <w:style w:type="paragraph" w:customStyle="1" w:styleId="78020BF9752E49F88AAAA055C02287A2">
    <w:name w:val="78020BF9752E49F88AAAA055C02287A2"/>
    <w:rsid w:val="00593382"/>
  </w:style>
  <w:style w:type="paragraph" w:customStyle="1" w:styleId="E1D83D67BA444AA6BDF1E43D3C8B9B7F">
    <w:name w:val="E1D83D67BA444AA6BDF1E43D3C8B9B7F"/>
    <w:rsid w:val="00593382"/>
  </w:style>
  <w:style w:type="paragraph" w:customStyle="1" w:styleId="1AE56C9D862E4F93A2D88E7C5CF3D455">
    <w:name w:val="1AE56C9D862E4F93A2D88E7C5CF3D455"/>
    <w:rsid w:val="00593382"/>
  </w:style>
  <w:style w:type="paragraph" w:customStyle="1" w:styleId="395A751B3EBC484895C3BD370465826F">
    <w:name w:val="395A751B3EBC484895C3BD370465826F"/>
    <w:rsid w:val="00593382"/>
  </w:style>
  <w:style w:type="paragraph" w:customStyle="1" w:styleId="3E2467333EFE4E09BBB2E6722F95E918">
    <w:name w:val="3E2467333EFE4E09BBB2E6722F95E918"/>
    <w:rsid w:val="00593382"/>
  </w:style>
  <w:style w:type="paragraph" w:customStyle="1" w:styleId="4878716C13F149C3BC7CDAF87D7C21FC">
    <w:name w:val="4878716C13F149C3BC7CDAF87D7C21FC"/>
    <w:rsid w:val="00593382"/>
  </w:style>
  <w:style w:type="paragraph" w:customStyle="1" w:styleId="8B0EA488776A45F6B84C4141A6449C76">
    <w:name w:val="8B0EA488776A45F6B84C4141A6449C76"/>
    <w:rsid w:val="00593382"/>
  </w:style>
  <w:style w:type="paragraph" w:customStyle="1" w:styleId="354F0BF43EB54B9BA9E17135D47E6C4E">
    <w:name w:val="354F0BF43EB54B9BA9E17135D47E6C4E"/>
    <w:rsid w:val="00593382"/>
  </w:style>
  <w:style w:type="paragraph" w:customStyle="1" w:styleId="3A626DDA04BB4D68BBEDEC4E193E5A03">
    <w:name w:val="3A626DDA04BB4D68BBEDEC4E193E5A03"/>
    <w:rsid w:val="00593382"/>
  </w:style>
  <w:style w:type="paragraph" w:customStyle="1" w:styleId="FF67BBAA92DA4A1ABB4EE4985AAFCCBF">
    <w:name w:val="FF67BBAA92DA4A1ABB4EE4985AAFCCBF"/>
    <w:rsid w:val="00593382"/>
  </w:style>
  <w:style w:type="paragraph" w:customStyle="1" w:styleId="AB8EFE18C9DC44D7B39DE4951B8444B2">
    <w:name w:val="AB8EFE18C9DC44D7B39DE4951B8444B2"/>
    <w:rsid w:val="00593382"/>
  </w:style>
  <w:style w:type="paragraph" w:customStyle="1" w:styleId="14033D1AA7094A5692475D6FB1A4CC80">
    <w:name w:val="14033D1AA7094A5692475D6FB1A4CC80"/>
    <w:rsid w:val="00593382"/>
  </w:style>
  <w:style w:type="paragraph" w:customStyle="1" w:styleId="2597883687AA49E1BC74E11397223AEE">
    <w:name w:val="2597883687AA49E1BC74E11397223AEE"/>
    <w:rsid w:val="00593382"/>
  </w:style>
  <w:style w:type="paragraph" w:customStyle="1" w:styleId="CC15F38B2E594A0EA761CBA13CC9A1BE">
    <w:name w:val="CC15F38B2E594A0EA761CBA13CC9A1BE"/>
    <w:rsid w:val="00593382"/>
  </w:style>
  <w:style w:type="paragraph" w:customStyle="1" w:styleId="F1D7890C6B3842E581141FFAE72B0594">
    <w:name w:val="F1D7890C6B3842E581141FFAE72B0594"/>
    <w:rsid w:val="005933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Project scope report (Business Blue design)</Template>
  <TotalTime>560</TotalTime>
  <Pages>20</Pages>
  <Words>671</Words>
  <Characters>3829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dc:creator>
  <cp:lastModifiedBy>ACER</cp:lastModifiedBy>
  <cp:revision>10</cp:revision>
  <dcterms:created xsi:type="dcterms:W3CDTF">2019-05-12T18:54:00Z</dcterms:created>
  <dcterms:modified xsi:type="dcterms:W3CDTF">2019-05-15T06:18:00Z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2018-06-11T10:18:00.5562380Z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